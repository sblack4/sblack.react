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sz w:val="24"/>
        </w:rPr>
        <w:alias w:val="Your Name"/>
        <w:tag w:val=""/>
        <w:id w:val="-574512284"/>
        <w:placeholder>
          <w:docPart w:val="51E61A1880C847448549102B62F2FC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436197D" w14:textId="5D4C0A05" w:rsidR="001602DC" w:rsidRPr="00170231" w:rsidRDefault="00F2689E" w:rsidP="001078B5">
          <w:pPr>
            <w:pStyle w:val="Name"/>
            <w:pBdr>
              <w:bottom w:val="single" w:sz="4" w:space="0" w:color="418AB3" w:themeColor="accent1"/>
            </w:pBdr>
            <w:rPr>
              <w:sz w:val="24"/>
            </w:rPr>
          </w:pPr>
          <w:r w:rsidRPr="00170231">
            <w:rPr>
              <w:rFonts w:asciiTheme="minorHAnsi" w:hAnsiTheme="minorHAnsi"/>
              <w:sz w:val="24"/>
            </w:rPr>
            <w:t>Steven Black</w:t>
          </w:r>
          <w:proofErr w:type="gramStart"/>
          <w:r w:rsidR="005F039F" w:rsidRPr="00170231">
            <w:rPr>
              <w:rFonts w:asciiTheme="minorHAnsi" w:hAnsiTheme="minorHAnsi"/>
              <w:sz w:val="24"/>
            </w:rPr>
            <w:t xml:space="preserve">:  </w:t>
          </w:r>
          <w:r w:rsidR="001078B5" w:rsidRPr="00170231">
            <w:rPr>
              <w:rFonts w:asciiTheme="minorHAnsi" w:hAnsiTheme="minorHAnsi"/>
              <w:sz w:val="24"/>
            </w:rPr>
            <w:t>(</w:t>
          </w:r>
          <w:proofErr w:type="gramEnd"/>
          <w:r w:rsidR="001078B5" w:rsidRPr="00170231">
            <w:rPr>
              <w:rFonts w:asciiTheme="minorHAnsi" w:hAnsiTheme="minorHAnsi"/>
              <w:sz w:val="24"/>
            </w:rPr>
            <w:t xml:space="preserve">703) 946-4274, </w:t>
          </w:r>
          <w:r w:rsidR="00636098" w:rsidRPr="00170231">
            <w:rPr>
              <w:rFonts w:asciiTheme="minorHAnsi" w:hAnsiTheme="minorHAnsi"/>
              <w:sz w:val="24"/>
            </w:rPr>
            <w:t>Genseb7@gmail.com</w:t>
          </w:r>
          <w:r w:rsidR="0038779E" w:rsidRPr="00170231">
            <w:rPr>
              <w:rFonts w:asciiTheme="minorHAnsi" w:hAnsiTheme="minorHAnsi"/>
              <w:sz w:val="24"/>
            </w:rPr>
            <w:t xml:space="preserve"> </w:t>
          </w:r>
          <w:r w:rsidR="00170231">
            <w:rPr>
              <w:rFonts w:asciiTheme="minorHAnsi" w:hAnsiTheme="minorHAnsi"/>
              <w:sz w:val="24"/>
            </w:rPr>
            <w:t xml:space="preserve"> </w:t>
          </w:r>
        </w:p>
      </w:sdtContent>
    </w:sdt>
    <w:tbl>
      <w:tblPr>
        <w:tblStyle w:val="ResumeTable"/>
        <w:tblpPr w:leftFromText="180" w:rightFromText="180" w:vertAnchor="text" w:tblpY="1"/>
        <w:tblOverlap w:val="never"/>
        <w:tblW w:w="4958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10"/>
        <w:gridCol w:w="8999"/>
      </w:tblGrid>
      <w:tr w:rsidR="00404B54" w14:paraId="1AA9359E" w14:textId="77777777" w:rsidTr="00691512">
        <w:trPr>
          <w:trHeight w:val="20"/>
        </w:trPr>
        <w:tc>
          <w:tcPr>
            <w:tcW w:w="10709" w:type="dxa"/>
            <w:gridSpan w:val="2"/>
          </w:tcPr>
          <w:p w14:paraId="069898E8" w14:textId="24D009A4" w:rsidR="00404B54" w:rsidRDefault="00404B54" w:rsidP="00691512">
            <w:pPr>
              <w:pStyle w:val="Heading2"/>
              <w:spacing w:before="0" w:after="0" w:line="240" w:lineRule="auto"/>
            </w:pPr>
            <w:r>
              <w:t xml:space="preserve"> Summary: </w:t>
            </w:r>
          </w:p>
          <w:p w14:paraId="1E7C1E75" w14:textId="618942D1" w:rsidR="00404B54" w:rsidRPr="00404B54" w:rsidRDefault="009D087A" w:rsidP="009D087A">
            <w:pPr>
              <w:spacing w:before="0" w:after="0" w:line="240" w:lineRule="auto"/>
            </w:pPr>
            <w:r>
              <w:t xml:space="preserve">   My name is Steven Black and I am</w:t>
            </w:r>
            <w:r w:rsidR="00404B54">
              <w:t xml:space="preserve"> a self-driven father </w:t>
            </w:r>
            <w:r>
              <w:t>searching</w:t>
            </w:r>
            <w:r w:rsidR="00404B54">
              <w:t xml:space="preserve"> for a career </w:t>
            </w:r>
            <w:r>
              <w:t>that</w:t>
            </w:r>
            <w:r w:rsidR="0047226B">
              <w:t xml:space="preserve"> </w:t>
            </w:r>
            <w:r>
              <w:t>marries</w:t>
            </w:r>
            <w:r w:rsidR="00404B54">
              <w:t xml:space="preserve"> my love of </w:t>
            </w:r>
            <w:r>
              <w:t>problem-solving with that of learning</w:t>
            </w:r>
            <w:r w:rsidR="00404B54">
              <w:t xml:space="preserve">.  </w:t>
            </w:r>
            <w:r>
              <w:t>Ultimately, I would like</w:t>
            </w:r>
            <w:r w:rsidR="007A3D92">
              <w:t xml:space="preserve"> to expand</w:t>
            </w:r>
            <w:r w:rsidR="003212BB">
              <w:t xml:space="preserve"> my skills and </w:t>
            </w:r>
            <w:r w:rsidR="001349CA">
              <w:t>share my enthusiasm</w:t>
            </w:r>
            <w:r w:rsidR="0096498C">
              <w:t xml:space="preserve"> </w:t>
            </w:r>
            <w:r>
              <w:t>with others</w:t>
            </w:r>
            <w:r w:rsidR="00BA662E">
              <w:t>.</w:t>
            </w:r>
            <w:r w:rsidR="007A3D92">
              <w:t xml:space="preserve"> </w:t>
            </w:r>
            <w:r w:rsidR="00BA662E">
              <w:t xml:space="preserve"> If you would like to know </w:t>
            </w:r>
            <w:r>
              <w:t>more,</w:t>
            </w:r>
            <w:r w:rsidR="00BA662E">
              <w:t xml:space="preserve"> please visit my personal website at </w:t>
            </w:r>
            <w:hyperlink r:id="rId9" w:history="1">
              <w:r w:rsidR="00BA662E" w:rsidRPr="008E42E3">
                <w:rPr>
                  <w:rStyle w:val="Hyperlink"/>
                  <w:color w:val="306785" w:themeColor="accent1" w:themeShade="BF"/>
                </w:rPr>
                <w:t>sblack4.rocks</w:t>
              </w:r>
            </w:hyperlink>
            <w:r w:rsidR="003B4010">
              <w:t xml:space="preserve"> (some employers block personal sites</w:t>
            </w:r>
            <w:r w:rsidR="00EE1583">
              <w:t xml:space="preserve"> so </w:t>
            </w:r>
            <w:r w:rsidR="00C07249">
              <w:t>my site is also hosted on</w:t>
            </w:r>
            <w:r w:rsidR="0087746F">
              <w:t xml:space="preserve"> </w:t>
            </w:r>
            <w:hyperlink r:id="rId10" w:history="1">
              <w:r w:rsidR="0087746F" w:rsidRPr="008E42E3">
                <w:rPr>
                  <w:rStyle w:val="Hyperlink"/>
                  <w:color w:val="306785" w:themeColor="accent1" w:themeShade="BF"/>
                </w:rPr>
                <w:t>github.com</w:t>
              </w:r>
            </w:hyperlink>
            <w:r w:rsidR="003B4010">
              <w:t>)</w:t>
            </w:r>
            <w:r w:rsidR="00BA662E">
              <w:t xml:space="preserve">.  </w:t>
            </w:r>
          </w:p>
        </w:tc>
      </w:tr>
      <w:tr w:rsidR="00170231" w14:paraId="09B31F64" w14:textId="77777777" w:rsidTr="00C66013">
        <w:trPr>
          <w:trHeight w:val="7758"/>
        </w:trPr>
        <w:tc>
          <w:tcPr>
            <w:tcW w:w="1710" w:type="dxa"/>
          </w:tcPr>
          <w:p w14:paraId="5F3D5570" w14:textId="177CFBAF" w:rsidR="00636098" w:rsidRDefault="00170231" w:rsidP="00691512">
            <w:pPr>
              <w:jc w:val="center"/>
            </w:pPr>
            <w:r>
              <w:t xml:space="preserve">Feb 2016 - </w:t>
            </w:r>
          </w:p>
          <w:p w14:paraId="42F4A6B7" w14:textId="77777777" w:rsidR="00BA662E" w:rsidRDefault="00BA662E" w:rsidP="00691512">
            <w:pPr>
              <w:spacing w:line="240" w:lineRule="auto"/>
            </w:pPr>
          </w:p>
          <w:p w14:paraId="0BF9F0EA" w14:textId="77777777" w:rsidR="00BA662E" w:rsidRDefault="00BA662E" w:rsidP="00691512">
            <w:pPr>
              <w:spacing w:line="240" w:lineRule="auto"/>
            </w:pPr>
          </w:p>
          <w:p w14:paraId="5A144F23" w14:textId="77777777" w:rsidR="00170231" w:rsidRDefault="00170231" w:rsidP="00691512">
            <w:pPr>
              <w:spacing w:line="240" w:lineRule="auto"/>
              <w:jc w:val="center"/>
            </w:pPr>
          </w:p>
          <w:p w14:paraId="3EAC9212" w14:textId="77777777" w:rsidR="00BA662E" w:rsidRDefault="00BA662E" w:rsidP="00691512">
            <w:pPr>
              <w:jc w:val="center"/>
            </w:pPr>
          </w:p>
          <w:p w14:paraId="36EBDA10" w14:textId="77777777" w:rsidR="00170231" w:rsidRDefault="00170231" w:rsidP="00691512">
            <w:pPr>
              <w:jc w:val="center"/>
            </w:pPr>
            <w:r>
              <w:t>Apr 2014 – May 2015</w:t>
            </w:r>
          </w:p>
          <w:p w14:paraId="1119763A" w14:textId="77777777" w:rsidR="00170231" w:rsidRDefault="00170231" w:rsidP="00691512">
            <w:pPr>
              <w:jc w:val="center"/>
            </w:pPr>
          </w:p>
          <w:p w14:paraId="18D93D74" w14:textId="77777777" w:rsidR="00170231" w:rsidRDefault="00170231" w:rsidP="00691512">
            <w:pPr>
              <w:jc w:val="center"/>
            </w:pPr>
          </w:p>
          <w:p w14:paraId="61174F53" w14:textId="77777777" w:rsidR="00170231" w:rsidRDefault="00170231" w:rsidP="00691512">
            <w:pPr>
              <w:jc w:val="center"/>
            </w:pPr>
          </w:p>
          <w:p w14:paraId="10553D6B" w14:textId="77777777" w:rsidR="00170231" w:rsidRDefault="00170231" w:rsidP="00691512">
            <w:pPr>
              <w:jc w:val="center"/>
            </w:pPr>
          </w:p>
          <w:p w14:paraId="3121E832" w14:textId="77777777" w:rsidR="00170231" w:rsidRDefault="00170231" w:rsidP="00691512">
            <w:pPr>
              <w:jc w:val="center"/>
            </w:pPr>
          </w:p>
          <w:p w14:paraId="7CD59416" w14:textId="289F0C9A" w:rsidR="00170231" w:rsidRDefault="00170231" w:rsidP="00691512">
            <w:pPr>
              <w:jc w:val="center"/>
            </w:pPr>
            <w:r>
              <w:t>2009-2014</w:t>
            </w:r>
          </w:p>
          <w:p w14:paraId="78B3261E" w14:textId="77777777" w:rsidR="00170231" w:rsidRDefault="00170231" w:rsidP="00691512">
            <w:pPr>
              <w:spacing w:line="276" w:lineRule="auto"/>
              <w:jc w:val="center"/>
            </w:pPr>
          </w:p>
          <w:p w14:paraId="671CFCE2" w14:textId="77777777" w:rsidR="00170231" w:rsidRDefault="00170231" w:rsidP="00691512">
            <w:pPr>
              <w:spacing w:line="276" w:lineRule="auto"/>
            </w:pPr>
          </w:p>
          <w:p w14:paraId="046EE56E" w14:textId="77777777" w:rsidR="00170231" w:rsidRDefault="00170231" w:rsidP="00691512">
            <w:pPr>
              <w:spacing w:line="276" w:lineRule="auto"/>
              <w:jc w:val="center"/>
            </w:pPr>
          </w:p>
          <w:p w14:paraId="328121AA" w14:textId="77777777" w:rsidR="00170231" w:rsidRDefault="00170231" w:rsidP="00691512">
            <w:pPr>
              <w:spacing w:line="480" w:lineRule="auto"/>
              <w:jc w:val="center"/>
            </w:pPr>
            <w:r>
              <w:t>2013</w:t>
            </w:r>
          </w:p>
          <w:p w14:paraId="56773893" w14:textId="77777777" w:rsidR="00170231" w:rsidRDefault="00170231" w:rsidP="00691512">
            <w:pPr>
              <w:spacing w:line="480" w:lineRule="auto"/>
            </w:pPr>
          </w:p>
          <w:p w14:paraId="2D6452CD" w14:textId="5257ACB6" w:rsidR="00170231" w:rsidRDefault="00170231" w:rsidP="00691512">
            <w:pPr>
              <w:spacing w:line="480" w:lineRule="auto"/>
              <w:jc w:val="center"/>
            </w:pPr>
            <w:r>
              <w:t>2012 – 2013</w:t>
            </w:r>
          </w:p>
          <w:p w14:paraId="088998F6" w14:textId="77777777" w:rsidR="00170231" w:rsidRDefault="00170231" w:rsidP="00691512">
            <w:pPr>
              <w:spacing w:line="360" w:lineRule="auto"/>
              <w:jc w:val="center"/>
            </w:pPr>
          </w:p>
          <w:p w14:paraId="0BCE559D" w14:textId="77777777" w:rsidR="00170231" w:rsidRDefault="00170231" w:rsidP="00691512"/>
          <w:p w14:paraId="0FEF32A7" w14:textId="05B72747" w:rsidR="00170231" w:rsidRDefault="00170231" w:rsidP="00691512">
            <w:pPr>
              <w:jc w:val="center"/>
            </w:pPr>
            <w:r>
              <w:t>2013</w:t>
            </w:r>
          </w:p>
        </w:tc>
        <w:tc>
          <w:tcPr>
            <w:tcW w:w="899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94376758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012132326"/>
                </w:sdtPr>
                <w:sdtEndPr/>
                <w:sdtContent>
                  <w:p w14:paraId="43FD1E3C" w14:textId="58AC5276" w:rsidR="00636098" w:rsidRDefault="00636098" w:rsidP="00691512">
                    <w:pPr>
                      <w:pStyle w:val="Heading2"/>
                      <w:spacing w:before="20" w:after="20"/>
                    </w:pPr>
                    <w:r>
                      <w:t xml:space="preserve">Data analytics &amp; </w:t>
                    </w:r>
                    <w:r w:rsidRPr="006D0162">
                      <w:t>VISUALIZATION</w:t>
                    </w:r>
                    <w:r w:rsidR="001E47C1">
                      <w:t xml:space="preserve"> program manager</w:t>
                    </w:r>
                  </w:p>
                  <w:p w14:paraId="607DCB6C" w14:textId="77777777" w:rsidR="00636098" w:rsidRPr="000843AB" w:rsidRDefault="00636098" w:rsidP="00691512">
                    <w:pPr>
                      <w:pStyle w:val="Heading2"/>
                      <w:spacing w:before="20" w:after="20"/>
                      <w:rPr>
                        <w:b w:val="0"/>
                      </w:rPr>
                    </w:pPr>
                    <w:r>
                      <w:t xml:space="preserve">    </w:t>
                    </w:r>
                    <w:r w:rsidRPr="000843AB">
                      <w:rPr>
                        <w:b w:val="0"/>
                      </w:rPr>
                      <w:t>Carahsoft Technology Corp.</w:t>
                    </w:r>
                  </w:p>
                  <w:p w14:paraId="54F1D017" w14:textId="56B173BD" w:rsidR="00636098" w:rsidRDefault="00636098" w:rsidP="00691512">
                    <w:pPr>
                      <w:pStyle w:val="ResumeText"/>
                      <w:spacing w:before="20" w:after="20"/>
                    </w:pPr>
                    <w:r>
                      <w:t xml:space="preserve"> </w:t>
                    </w:r>
                    <w:r w:rsidR="005C4A65">
                      <w:t>My job</w:t>
                    </w:r>
                    <w:r w:rsidRPr="006D0162">
                      <w:t xml:space="preserve"> </w:t>
                    </w:r>
                    <w:r w:rsidR="005C4A65">
                      <w:t>involves interfacing</w:t>
                    </w:r>
                    <w:r w:rsidRPr="006D0162">
                      <w:t xml:space="preserve"> with other teams </w:t>
                    </w:r>
                    <w:r>
                      <w:t>to</w:t>
                    </w:r>
                    <w:r w:rsidR="0009467E">
                      <w:t xml:space="preserve"> come up with questions</w:t>
                    </w:r>
                    <w:r w:rsidR="00F476CA">
                      <w:t xml:space="preserve">, investigate </w:t>
                    </w:r>
                    <w:r w:rsidR="0009467E">
                      <w:t>the</w:t>
                    </w:r>
                    <w:r w:rsidR="00F476CA">
                      <w:t xml:space="preserve"> data</w:t>
                    </w:r>
                    <w:r w:rsidR="0009467E">
                      <w:t>, and create data products</w:t>
                    </w:r>
                    <w:r w:rsidRPr="006D0162">
                      <w:t xml:space="preserve">.  </w:t>
                    </w:r>
                    <w:r w:rsidR="0009467E">
                      <w:t>I</w:t>
                    </w:r>
                    <w:r w:rsidR="00F476CA">
                      <w:t xml:space="preserve"> </w:t>
                    </w:r>
                    <w:r w:rsidR="00795589">
                      <w:t xml:space="preserve">work with a variety of tools but use </w:t>
                    </w:r>
                    <w:r w:rsidR="005F039F">
                      <w:t xml:space="preserve">SQL, </w:t>
                    </w:r>
                    <w:r w:rsidR="00795589">
                      <w:t>C#, JavaScript, Bash, Python, and Excel daily</w:t>
                    </w:r>
                    <w:r w:rsidR="005F039F">
                      <w:t xml:space="preserve">.  I </w:t>
                    </w:r>
                    <w:r w:rsidR="00795589">
                      <w:t>have</w:t>
                    </w:r>
                    <w:r w:rsidR="00B15FA7">
                      <w:t xml:space="preserve"> deployed pre-built data-analysis tools (Qlik, </w:t>
                    </w:r>
                    <w:proofErr w:type="spellStart"/>
                    <w:r w:rsidR="00B15FA7">
                      <w:t>ZoomData</w:t>
                    </w:r>
                    <w:proofErr w:type="spellEnd"/>
                    <w:r w:rsidR="00B15FA7">
                      <w:t>, T</w:t>
                    </w:r>
                    <w:r w:rsidR="00B15FA7" w:rsidRPr="00B15FA7">
                      <w:t>ableau</w:t>
                    </w:r>
                    <w:r w:rsidR="005F039F">
                      <w:t xml:space="preserve">, </w:t>
                    </w:r>
                    <w:proofErr w:type="spellStart"/>
                    <w:r w:rsidR="005F039F">
                      <w:t>Splunk</w:t>
                    </w:r>
                    <w:proofErr w:type="spellEnd"/>
                    <w:r w:rsidR="00B15FA7">
                      <w:t>)</w:t>
                    </w:r>
                    <w:r w:rsidR="005F039F">
                      <w:t xml:space="preserve"> but currently </w:t>
                    </w:r>
                    <w:r w:rsidR="00795589">
                      <w:t xml:space="preserve">my </w:t>
                    </w:r>
                    <w:r w:rsidR="005F039F">
                      <w:t>team and I are</w:t>
                    </w:r>
                    <w:r w:rsidR="00B15FA7">
                      <w:t xml:space="preserve"> building</w:t>
                    </w:r>
                    <w:r w:rsidR="005F039F">
                      <w:t>-out</w:t>
                    </w:r>
                    <w:r w:rsidR="00B15FA7">
                      <w:t xml:space="preserve"> a</w:t>
                    </w:r>
                    <w:r w:rsidR="00795589">
                      <w:t>n in-house</w:t>
                    </w:r>
                    <w:r w:rsidR="00B15FA7">
                      <w:t xml:space="preserve"> web-based </w:t>
                    </w:r>
                    <w:r w:rsidR="00795589">
                      <w:t xml:space="preserve">visualization tool using Typescript, </w:t>
                    </w:r>
                    <w:r w:rsidR="00F476CA">
                      <w:t>ASP.NET</w:t>
                    </w:r>
                    <w:r w:rsidR="00795589">
                      <w:t>, and Windows Server</w:t>
                    </w:r>
                    <w:r w:rsidR="00F476CA">
                      <w:t xml:space="preserve">. 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821611648"/>
                    </w:sdtPr>
                    <w:sdtEndPr/>
                    <w:sdtContent>
                      <w:p w14:paraId="0FC381AC" w14:textId="6DA72010" w:rsidR="00636098" w:rsidRDefault="005F039F" w:rsidP="00691512">
                        <w:pPr>
                          <w:pStyle w:val="Heading2"/>
                          <w:spacing w:before="20" w:after="20"/>
                        </w:pPr>
                        <w:r>
                          <w:t xml:space="preserve">phd student &amp; </w:t>
                        </w:r>
                        <w:r w:rsidR="00BF33B5">
                          <w:t>R</w:t>
                        </w:r>
                        <w:r w:rsidR="00636098">
                          <w:t>esearcher, molecular neuroscience</w:t>
                        </w:r>
                      </w:p>
                      <w:p w14:paraId="5A524FB1" w14:textId="1FFBCE4D" w:rsidR="00636098" w:rsidRPr="000843AB" w:rsidRDefault="00636098" w:rsidP="00691512">
                        <w:pPr>
                          <w:pStyle w:val="Heading2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</w:rPr>
                          <w:t xml:space="preserve">    </w:t>
                        </w:r>
                        <w:r w:rsidRPr="000843AB">
                          <w:rPr>
                            <w:b w:val="0"/>
                          </w:rPr>
                          <w:t xml:space="preserve">Krasnow Institute for Advanced Study Under Nadine Kabbani </w:t>
                        </w:r>
                      </w:p>
                      <w:p w14:paraId="1EE30440" w14:textId="56DC3205" w:rsidR="00636098" w:rsidRPr="006D0162" w:rsidRDefault="00636098" w:rsidP="00691512">
                        <w:pPr>
                          <w:pStyle w:val="ResumeText"/>
                          <w:spacing w:before="20" w:after="20"/>
                        </w:pPr>
                        <w:r>
                          <w:t xml:space="preserve"> </w:t>
                        </w:r>
                        <w:r w:rsidR="00B15FA7" w:rsidRPr="00B15FA7">
                          <w:t>I performed bench</w:t>
                        </w:r>
                        <w:r w:rsidR="00B15FA7">
                          <w:t>-</w:t>
                        </w:r>
                        <w:r w:rsidR="00B15FA7" w:rsidRPr="00B15FA7">
                          <w:t>work doing cell culture, proteomics, live cell calcium imaging, as we</w:t>
                        </w:r>
                        <w:r w:rsidR="00B15FA7">
                          <w:t>ll as a host of other molecular-</w:t>
                        </w:r>
                        <w:r w:rsidR="00B15FA7" w:rsidRPr="00B15FA7">
                          <w:t xml:space="preserve">biology assays. The bulk of my work was in </w:t>
                        </w:r>
                        <w:r w:rsidR="00B15FA7">
                          <w:t>hypothesis testing</w:t>
                        </w:r>
                        <w:r w:rsidR="00B15FA7" w:rsidRPr="00B15FA7">
                          <w:t xml:space="preserve"> and </w:t>
                        </w:r>
                        <w:r w:rsidR="00B15FA7">
                          <w:t>data-visualization</w:t>
                        </w:r>
                        <w:r w:rsidR="00F41BD9">
                          <w:t>;</w:t>
                        </w:r>
                        <w:r w:rsidR="00B15FA7" w:rsidRPr="00B15FA7">
                          <w:t xml:space="preserve"> in Excel</w:t>
                        </w:r>
                        <w:r w:rsidR="00B15FA7">
                          <w:t>, R,</w:t>
                        </w:r>
                        <w:r w:rsidR="00B15FA7" w:rsidRPr="00B15FA7">
                          <w:t xml:space="preserve"> and SPSS. I presented a poster at the Society for Neuroscience Annual Meeting wh</w:t>
                        </w:r>
                        <w:r w:rsidR="00B15FA7">
                          <w:t>ich summarized my work titled “</w:t>
                        </w:r>
                        <w:r w:rsidR="00B15FA7" w:rsidRPr="009E1E91">
                          <w:t>Cytoskeletal motility and structural growth in developing neural cells is driven by α7- nicotinic acetylcholine receptor association with G proteins</w:t>
                        </w:r>
                        <w:r w:rsidR="00B15FA7">
                          <w:t>”</w:t>
                        </w:r>
                        <w:r w:rsidR="005F039F">
                          <w:t>.  Although neuroscience is fascinating my work was all theory and no application</w:t>
                        </w:r>
                        <w:r w:rsidR="004C68E7">
                          <w:t>,</w:t>
                        </w:r>
                        <w:r w:rsidR="005F039F">
                          <w:t xml:space="preserve"> which left me yearning for a more practical challenge.  With the birth of my son I left </w:t>
                        </w:r>
                        <w:r w:rsidR="00B972CE">
                          <w:t xml:space="preserve">my PHD uncompleted </w:t>
                        </w:r>
                        <w:r w:rsidR="005F039F">
                          <w:t>to pursue data-science</w:t>
                        </w:r>
                        <w:r w:rsidR="00B972CE">
                          <w:t xml:space="preserve"> and support my burgeoning family</w:t>
                        </w:r>
                        <w:r w:rsidR="005F039F">
                          <w:t xml:space="preserve">.   </w:t>
                        </w:r>
                      </w:p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792212139"/>
                    </w:sdtPr>
                    <w:sdtEndPr/>
                    <w:sdtContent>
                      <w:p w14:paraId="0626CA1E" w14:textId="77777777" w:rsidR="00636098" w:rsidRPr="003769A9" w:rsidRDefault="00636098" w:rsidP="00691512">
                        <w:pPr>
                          <w:pStyle w:val="Heading2"/>
                          <w:spacing w:before="20" w:after="20"/>
                        </w:pPr>
                        <w:r>
                          <w:t>B.S Economics, concentration in management</w:t>
                        </w:r>
                      </w:p>
                      <w:p w14:paraId="1924A396" w14:textId="2036CDA6" w:rsidR="00636098" w:rsidRPr="00616FFC" w:rsidRDefault="00636098" w:rsidP="00691512">
                        <w:pPr>
                          <w:pStyle w:val="Heading2"/>
                          <w:rPr>
                            <w:b w:val="0"/>
                          </w:rPr>
                        </w:pPr>
                        <w:r w:rsidRPr="00616FFC">
                          <w:rPr>
                            <w:b w:val="0"/>
                          </w:rPr>
                          <w:t xml:space="preserve">    George Mason University</w:t>
                        </w:r>
                      </w:p>
                      <w:p w14:paraId="1A8DE40E" w14:textId="4AC3237C" w:rsidR="00636098" w:rsidRPr="006D0162" w:rsidRDefault="00636098" w:rsidP="00691512">
                        <w:pPr>
                          <w:pStyle w:val="ResumeText"/>
                          <w:spacing w:before="20" w:after="20"/>
                        </w:pPr>
                        <w:r>
                          <w:t xml:space="preserve"> </w:t>
                        </w:r>
                        <w:r w:rsidR="001B1C2B">
                          <w:t xml:space="preserve">I’m </w:t>
                        </w:r>
                        <w:r w:rsidR="00F42B2E">
                          <w:t>innately</w:t>
                        </w:r>
                        <w:r w:rsidR="001B1C2B">
                          <w:t xml:space="preserve"> curious and so enjoyed </w:t>
                        </w:r>
                        <w:r w:rsidR="001C61C8">
                          <w:t>courses</w:t>
                        </w:r>
                        <w:r w:rsidR="001B1C2B">
                          <w:t xml:space="preserve"> in IT, Economics, Math, Biolog</w:t>
                        </w:r>
                        <w:r w:rsidR="00F41BD9">
                          <w:t>y,</w:t>
                        </w:r>
                        <w:r w:rsidR="00465E3E">
                          <w:t xml:space="preserve"> Neuroscience, and Psychology. </w:t>
                        </w:r>
                        <w:r w:rsidR="00F42B2E">
                          <w:t xml:space="preserve"> </w:t>
                        </w:r>
                        <w:bookmarkStart w:id="0" w:name="_GoBack"/>
                        <w:bookmarkEnd w:id="0"/>
                        <w:r w:rsidR="00F42B2E">
                          <w:t>I particularly enjoyed attending research seminars and coordinating study groups with my peers.  U</w:t>
                        </w:r>
                        <w:r w:rsidR="00626191">
                          <w:t>ltimately</w:t>
                        </w:r>
                        <w:r w:rsidR="00F42B2E">
                          <w:t xml:space="preserve"> I</w:t>
                        </w:r>
                        <w:r w:rsidR="00626191">
                          <w:t xml:space="preserve"> </w:t>
                        </w:r>
                        <w:r w:rsidR="00F41BD9">
                          <w:t>majored in</w:t>
                        </w:r>
                        <w:r w:rsidR="00626191">
                          <w:t xml:space="preserve"> Economics because of </w:t>
                        </w:r>
                        <w:r w:rsidR="00BA662E">
                          <w:t>its</w:t>
                        </w:r>
                        <w:r w:rsidR="00626191">
                          <w:t xml:space="preserve"> versatility in the job market and because the Economics professors at George Mason </w:t>
                        </w:r>
                        <w:r w:rsidR="00FD6352">
                          <w:t>are second to none!</w:t>
                        </w:r>
                        <w:r w:rsidR="00626191">
                          <w:t xml:space="preserve">  </w:t>
                        </w:r>
                        <w:r w:rsidR="001B1C2B">
                          <w:t xml:space="preserve"> </w:t>
                        </w:r>
                      </w:p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810708634"/>
                    </w:sdtPr>
                    <w:sdtEndPr/>
                    <w:sdtContent>
                      <w:p w14:paraId="5072BAA3" w14:textId="77777777" w:rsidR="00636098" w:rsidRDefault="00636098" w:rsidP="00691512">
                        <w:pPr>
                          <w:pStyle w:val="Heading2"/>
                          <w:spacing w:before="20" w:after="20"/>
                        </w:pPr>
                        <w:r>
                          <w:t xml:space="preserve">research assistant, econometrics </w:t>
                        </w:r>
                      </w:p>
                      <w:p w14:paraId="5C6ED8FA" w14:textId="4937CB56" w:rsidR="00636098" w:rsidRPr="00616FFC" w:rsidRDefault="00636098" w:rsidP="00691512">
                        <w:pPr>
                          <w:pStyle w:val="Heading2"/>
                          <w:rPr>
                            <w:b w:val="0"/>
                          </w:rPr>
                        </w:pPr>
                        <w:r w:rsidRPr="00616FFC">
                          <w:rPr>
                            <w:b w:val="0"/>
                          </w:rPr>
                          <w:t xml:space="preserve">    GMU Economics Department Under Drs. Dave Hebert and Thomas Stratman</w:t>
                        </w:r>
                      </w:p>
                      <w:p w14:paraId="6B065311" w14:textId="154C3CC6" w:rsidR="001E47C1" w:rsidRDefault="001E47C1" w:rsidP="00691512">
                        <w:pPr>
                          <w:pStyle w:val="Heading2"/>
                          <w:spacing w:before="20" w:after="20"/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</w:pPr>
                        <w:r w:rsidRPr="001E47C1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t xml:space="preserve"> I crawled the internet for data on timberlands in the northwest United States. </w:t>
                        </w:r>
                        <w:r w:rsidR="00535987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t>The</w:t>
                        </w:r>
                        <w:r w:rsidRPr="001E47C1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t xml:space="preserve"> data was curated and parsed into .</w:t>
                        </w:r>
                        <w:proofErr w:type="spellStart"/>
                        <w:r w:rsidRPr="001E47C1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t>xlsx</w:t>
                        </w:r>
                        <w:proofErr w:type="spellEnd"/>
                        <w:r w:rsidRPr="001E47C1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t xml:space="preserve"> format</w:t>
                        </w:r>
                        <w:r w:rsidR="00535987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t xml:space="preserve"> for further analysis</w:t>
                        </w:r>
                        <w:r w:rsidRPr="001E47C1"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t>. The project was investigating the tragedy of the anti-commons.</w:t>
                        </w:r>
                      </w:p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706593206"/>
                        </w:sdtPr>
                        <w:sdtEndPr/>
                        <w:sdtContent>
                          <w:p w14:paraId="0847E4FB" w14:textId="16CDAA2E" w:rsidR="00636098" w:rsidRDefault="00636098" w:rsidP="00691512">
                            <w:pPr>
                              <w:pStyle w:val="Heading2"/>
                              <w:spacing w:before="20" w:after="20"/>
                            </w:pPr>
                            <w:r>
                              <w:t xml:space="preserve">researcher, cognitive psychology </w:t>
                            </w:r>
                          </w:p>
                          <w:p w14:paraId="492818AC" w14:textId="73C81E3F" w:rsidR="00636098" w:rsidRPr="00616FFC" w:rsidRDefault="00636098" w:rsidP="00691512">
                            <w:pPr>
                              <w:pStyle w:val="Heading2"/>
                              <w:rPr>
                                <w:b w:val="0"/>
                              </w:rPr>
                            </w:pPr>
                            <w:r>
                              <w:t xml:space="preserve">    </w:t>
                            </w:r>
                            <w:r w:rsidR="005F039F">
                              <w:rPr>
                                <w:b w:val="0"/>
                              </w:rPr>
                              <w:t>Human Factors</w:t>
                            </w:r>
                            <w:r w:rsidRPr="00616FFC">
                              <w:rPr>
                                <w:b w:val="0"/>
                              </w:rPr>
                              <w:t xml:space="preserve"> &amp; Applied Cognition </w:t>
                            </w:r>
                            <w:r w:rsidR="00170231">
                              <w:rPr>
                                <w:b w:val="0"/>
                              </w:rPr>
                              <w:t>Labs</w:t>
                            </w:r>
                            <w:r w:rsidRPr="00616FFC">
                              <w:rPr>
                                <w:b w:val="0"/>
                              </w:rPr>
                              <w:t xml:space="preserve"> Under Drs. Matthew Peterson &amp; Eric Blumberg</w:t>
                            </w:r>
                          </w:p>
                          <w:p w14:paraId="22474DC3" w14:textId="1C3E72A8" w:rsidR="00636098" w:rsidRDefault="003100D0" w:rsidP="00691512">
                            <w:pPr>
                              <w:pStyle w:val="ResumeText"/>
                              <w:spacing w:before="20" w:after="20"/>
                            </w:pPr>
                            <w:r w:rsidRPr="003100D0">
                              <w:t xml:space="preserve">I worked mainly in the Eye-tracking lab but </w:t>
                            </w:r>
                            <w:r w:rsidR="00FA1C41">
                              <w:t xml:space="preserve">was </w:t>
                            </w:r>
                            <w:r w:rsidRPr="003100D0">
                              <w:t xml:space="preserve">also trained with EEG and TCDS. I ran human subjects through a series of tasks, recorded the data, and paid them as necessary. </w:t>
                            </w:r>
                            <w:r w:rsidR="00FA1C41">
                              <w:t>The studies</w:t>
                            </w:r>
                            <w:r w:rsidRPr="003100D0">
                              <w:t xml:space="preserve"> </w:t>
                            </w:r>
                            <w:r w:rsidR="00535987">
                              <w:t>assessed spatial working memory inhibition via</w:t>
                            </w:r>
                            <w:r w:rsidRPr="003100D0">
                              <w:t xml:space="preserve"> activation of the occipital lobe.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665911364"/>
                        </w:sdtPr>
                        <w:sdtEndPr/>
                        <w:sdtContent>
                          <w:p w14:paraId="247EEC10" w14:textId="0F482EB6" w:rsidR="00636098" w:rsidRDefault="003100D0" w:rsidP="00691512">
                            <w:pPr>
                              <w:pStyle w:val="Heading2"/>
                              <w:spacing w:before="20" w:after="20"/>
                            </w:pPr>
                            <w:r>
                              <w:t>Disney college program</w:t>
                            </w:r>
                          </w:p>
                          <w:p w14:paraId="3432DA76" w14:textId="45804872" w:rsidR="00636098" w:rsidRPr="00616FFC" w:rsidRDefault="00636098" w:rsidP="00691512">
                            <w:pPr>
                              <w:pStyle w:val="Heading2"/>
                              <w:rPr>
                                <w:b w:val="0"/>
                              </w:rPr>
                            </w:pPr>
                            <w:r w:rsidRPr="00616FFC">
                              <w:rPr>
                                <w:b w:val="0"/>
                              </w:rPr>
                              <w:t xml:space="preserve">    Walt Disney World, Orlando Florida </w:t>
                            </w:r>
                          </w:p>
                          <w:p w14:paraId="59897750" w14:textId="4EF0255E" w:rsidR="00636098" w:rsidRDefault="00535987" w:rsidP="00535987">
                            <w:pPr>
                              <w:pStyle w:val="ResumeText"/>
                              <w:spacing w:before="20" w:after="20"/>
                            </w:pPr>
                            <w:r>
                              <w:t xml:space="preserve">  I o</w:t>
                            </w:r>
                            <w:r w:rsidR="00636098">
                              <w:t xml:space="preserve">perated </w:t>
                            </w:r>
                            <w:r>
                              <w:t xml:space="preserve">the world’s most expensive </w:t>
                            </w:r>
                            <w:r w:rsidR="00636098">
                              <w:t xml:space="preserve">rollercoaster, Expedition Everest, in </w:t>
                            </w:r>
                            <w:r>
                              <w:t xml:space="preserve">Disney’s </w:t>
                            </w:r>
                            <w:r w:rsidR="00636098">
                              <w:t xml:space="preserve">Animal Kingdom. </w:t>
                            </w:r>
                            <w:r w:rsidR="003100D0">
                              <w:t xml:space="preserve">I had the opportunity to learn from the </w:t>
                            </w:r>
                            <w:r>
                              <w:t>foremost</w:t>
                            </w:r>
                            <w:r w:rsidR="003100D0">
                              <w:t xml:space="preserve"> experts in customer service and have a blast doing so.  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14:paraId="16917191" w14:textId="4C0336AB" w:rsidR="001602DC" w:rsidRDefault="001602DC"/>
    <w:sectPr w:rsidR="001602DC" w:rsidSect="00787E7B">
      <w:footerReference w:type="defaul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7DBB3" w14:textId="77777777" w:rsidR="004F1E2F" w:rsidRDefault="004F1E2F">
      <w:pPr>
        <w:spacing w:before="0" w:after="0" w:line="240" w:lineRule="auto"/>
      </w:pPr>
      <w:r>
        <w:separator/>
      </w:r>
    </w:p>
  </w:endnote>
  <w:endnote w:type="continuationSeparator" w:id="0">
    <w:p w14:paraId="2CEBAEA6" w14:textId="77777777" w:rsidR="004F1E2F" w:rsidRDefault="004F1E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7B54A7" w14:paraId="5CC3F125" w14:textId="77777777">
      <w:tc>
        <w:tcPr>
          <w:tcW w:w="5148" w:type="dxa"/>
        </w:tcPr>
        <w:p w14:paraId="115D57E2" w14:textId="77777777" w:rsidR="007B54A7" w:rsidRDefault="007B54A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72CE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45014514" w14:textId="0D477E33" w:rsidR="007B54A7" w:rsidRDefault="00170231">
              <w:pPr>
                <w:pStyle w:val="Footer"/>
                <w:jc w:val="right"/>
              </w:pPr>
              <w:r>
                <w:t>Steven Black</w:t>
              </w:r>
              <w:proofErr w:type="gramStart"/>
              <w:r>
                <w:t>:  (</w:t>
              </w:r>
              <w:proofErr w:type="gramEnd"/>
              <w:r>
                <w:t xml:space="preserve">703) 946-4274, Genseb7@gmail.com  </w:t>
              </w:r>
            </w:p>
          </w:tc>
        </w:sdtContent>
      </w:sdt>
    </w:tr>
  </w:tbl>
  <w:p w14:paraId="64071352" w14:textId="77777777" w:rsidR="007B54A7" w:rsidRDefault="007B54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9836D" w14:textId="77777777" w:rsidR="004F1E2F" w:rsidRDefault="004F1E2F">
      <w:pPr>
        <w:spacing w:before="0" w:after="0" w:line="240" w:lineRule="auto"/>
      </w:pPr>
      <w:r>
        <w:separator/>
      </w:r>
    </w:p>
  </w:footnote>
  <w:footnote w:type="continuationSeparator" w:id="0">
    <w:p w14:paraId="53711B71" w14:textId="77777777" w:rsidR="004F1E2F" w:rsidRDefault="004F1E2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9E"/>
    <w:rsid w:val="00017D02"/>
    <w:rsid w:val="000203BB"/>
    <w:rsid w:val="000843AB"/>
    <w:rsid w:val="0009467E"/>
    <w:rsid w:val="000B6795"/>
    <w:rsid w:val="000C0403"/>
    <w:rsid w:val="00103733"/>
    <w:rsid w:val="001078B5"/>
    <w:rsid w:val="001349CA"/>
    <w:rsid w:val="001602DC"/>
    <w:rsid w:val="00170231"/>
    <w:rsid w:val="0017405C"/>
    <w:rsid w:val="001965AB"/>
    <w:rsid w:val="001B1C2B"/>
    <w:rsid w:val="001C61C8"/>
    <w:rsid w:val="001D19CA"/>
    <w:rsid w:val="001E47C1"/>
    <w:rsid w:val="0020432A"/>
    <w:rsid w:val="002220FA"/>
    <w:rsid w:val="00244B90"/>
    <w:rsid w:val="00255708"/>
    <w:rsid w:val="00261CE8"/>
    <w:rsid w:val="00270FF5"/>
    <w:rsid w:val="003100D0"/>
    <w:rsid w:val="00320521"/>
    <w:rsid w:val="003212BB"/>
    <w:rsid w:val="00370C95"/>
    <w:rsid w:val="003769A9"/>
    <w:rsid w:val="00384457"/>
    <w:rsid w:val="0038779E"/>
    <w:rsid w:val="003B4010"/>
    <w:rsid w:val="00403183"/>
    <w:rsid w:val="0040452A"/>
    <w:rsid w:val="00404B54"/>
    <w:rsid w:val="0040618A"/>
    <w:rsid w:val="00465E3E"/>
    <w:rsid w:val="0047226B"/>
    <w:rsid w:val="004A6A20"/>
    <w:rsid w:val="004C68E7"/>
    <w:rsid w:val="004F1E2F"/>
    <w:rsid w:val="004F31FE"/>
    <w:rsid w:val="00535987"/>
    <w:rsid w:val="005C29E8"/>
    <w:rsid w:val="005C4A65"/>
    <w:rsid w:val="005E7726"/>
    <w:rsid w:val="005F039F"/>
    <w:rsid w:val="00607337"/>
    <w:rsid w:val="00616FFC"/>
    <w:rsid w:val="00626191"/>
    <w:rsid w:val="00636098"/>
    <w:rsid w:val="00691512"/>
    <w:rsid w:val="006920A8"/>
    <w:rsid w:val="006D0162"/>
    <w:rsid w:val="0073303E"/>
    <w:rsid w:val="00787E7B"/>
    <w:rsid w:val="00795589"/>
    <w:rsid w:val="007A3D92"/>
    <w:rsid w:val="007B54A7"/>
    <w:rsid w:val="007D51BC"/>
    <w:rsid w:val="008008E9"/>
    <w:rsid w:val="00800EAF"/>
    <w:rsid w:val="00837C96"/>
    <w:rsid w:val="0084259F"/>
    <w:rsid w:val="00854B6F"/>
    <w:rsid w:val="0087746F"/>
    <w:rsid w:val="008B1514"/>
    <w:rsid w:val="008D3B70"/>
    <w:rsid w:val="008E42E3"/>
    <w:rsid w:val="00911AA8"/>
    <w:rsid w:val="0096498C"/>
    <w:rsid w:val="00992269"/>
    <w:rsid w:val="009C5B3B"/>
    <w:rsid w:val="009D087A"/>
    <w:rsid w:val="009D0CBE"/>
    <w:rsid w:val="009D1D0D"/>
    <w:rsid w:val="009E1E91"/>
    <w:rsid w:val="00A55AEA"/>
    <w:rsid w:val="00B15FA7"/>
    <w:rsid w:val="00B972CE"/>
    <w:rsid w:val="00BA662E"/>
    <w:rsid w:val="00BB50E5"/>
    <w:rsid w:val="00BC6173"/>
    <w:rsid w:val="00BF33B5"/>
    <w:rsid w:val="00C07249"/>
    <w:rsid w:val="00C66013"/>
    <w:rsid w:val="00CF483B"/>
    <w:rsid w:val="00D36573"/>
    <w:rsid w:val="00D574CD"/>
    <w:rsid w:val="00D94E18"/>
    <w:rsid w:val="00DA27F5"/>
    <w:rsid w:val="00E6157E"/>
    <w:rsid w:val="00EE1583"/>
    <w:rsid w:val="00F2689E"/>
    <w:rsid w:val="00F41BD9"/>
    <w:rsid w:val="00F42B2E"/>
    <w:rsid w:val="00F449EF"/>
    <w:rsid w:val="00F476CA"/>
    <w:rsid w:val="00FA1C41"/>
    <w:rsid w:val="00FD4893"/>
    <w:rsid w:val="00FD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93D4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3769A9"/>
    <w:pPr>
      <w:spacing w:before="0" w:after="0" w:line="240" w:lineRule="auto"/>
      <w:ind w:left="720"/>
      <w:contextualSpacing/>
    </w:pPr>
    <w:rPr>
      <w:color w:val="auto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D19CA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708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black.rocks/Home" TargetMode="External"/><Relationship Id="rId10" Type="http://schemas.openxmlformats.org/officeDocument/2006/relationships/hyperlink" Target="https://sblack4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DMIX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E61A1880C847448549102B62F2F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1E71-6D46-4CAF-BD9E-2807FADB0541}"/>
      </w:docPartPr>
      <w:docPartBody>
        <w:p w:rsidR="00E7646A" w:rsidRDefault="00003CD9">
          <w:pPr>
            <w:pStyle w:val="51E61A1880C847448549102B62F2FC8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7C"/>
    <w:rsid w:val="00003CD9"/>
    <w:rsid w:val="00151DC4"/>
    <w:rsid w:val="005C787C"/>
    <w:rsid w:val="006C598E"/>
    <w:rsid w:val="007F6B80"/>
    <w:rsid w:val="008E4503"/>
    <w:rsid w:val="0097274B"/>
    <w:rsid w:val="00A40660"/>
    <w:rsid w:val="00B07448"/>
    <w:rsid w:val="00B47CA8"/>
    <w:rsid w:val="00BD3F34"/>
    <w:rsid w:val="00BF051E"/>
    <w:rsid w:val="00D71AED"/>
    <w:rsid w:val="00DD5D00"/>
    <w:rsid w:val="00E7646A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F19E1C0FC4C8E87FDAF9BE96793A7">
    <w:name w:val="92CF19E1C0FC4C8E87FDAF9BE96793A7"/>
  </w:style>
  <w:style w:type="paragraph" w:customStyle="1" w:styleId="DF412268C0AA45089E93E73C2DDEC53D">
    <w:name w:val="DF412268C0AA45089E93E73C2DDEC53D"/>
  </w:style>
  <w:style w:type="paragraph" w:customStyle="1" w:styleId="8277762C8F5E44899E59F488A4E9C942">
    <w:name w:val="8277762C8F5E44899E59F488A4E9C942"/>
  </w:style>
  <w:style w:type="paragraph" w:customStyle="1" w:styleId="99870D979EEA42EA823C344F9FC6E18A">
    <w:name w:val="99870D979EEA42EA823C344F9FC6E18A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AE802BA0FC6D4D4CB19333A815E5EAA2">
    <w:name w:val="AE802BA0FC6D4D4CB19333A815E5EAA2"/>
  </w:style>
  <w:style w:type="character" w:styleId="PlaceholderText">
    <w:name w:val="Placeholder Text"/>
    <w:basedOn w:val="DefaultParagraphFont"/>
    <w:uiPriority w:val="99"/>
    <w:semiHidden/>
    <w:rsid w:val="00BD3F34"/>
    <w:rPr>
      <w:color w:val="808080"/>
    </w:rPr>
  </w:style>
  <w:style w:type="paragraph" w:customStyle="1" w:styleId="51E61A1880C847448549102B62F2FC87">
    <w:name w:val="51E61A1880C847448549102B62F2FC87"/>
  </w:style>
  <w:style w:type="paragraph" w:customStyle="1" w:styleId="3CD7CD6674D24CF2A80524E6A66115C9">
    <w:name w:val="3CD7CD6674D24CF2A80524E6A66115C9"/>
  </w:style>
  <w:style w:type="paragraph" w:customStyle="1" w:styleId="148E12DA59E846F6AED9AD4672915925">
    <w:name w:val="148E12DA59E846F6AED9AD4672915925"/>
  </w:style>
  <w:style w:type="paragraph" w:customStyle="1" w:styleId="290FFA107E8241329B4353117496FCE6">
    <w:name w:val="290FFA107E8241329B4353117496FCE6"/>
  </w:style>
  <w:style w:type="paragraph" w:customStyle="1" w:styleId="B5560021D476410A95A4BA2BFC25EED8">
    <w:name w:val="B5560021D476410A95A4BA2BFC25EED8"/>
  </w:style>
  <w:style w:type="paragraph" w:customStyle="1" w:styleId="A6C0065AB46D4916971289470E219CD3">
    <w:name w:val="A6C0065AB46D4916971289470E219CD3"/>
  </w:style>
  <w:style w:type="paragraph" w:customStyle="1" w:styleId="0806F86403D749EAABD7B3BDE6F43A74">
    <w:name w:val="0806F86403D749EAABD7B3BDE6F43A74"/>
  </w:style>
  <w:style w:type="paragraph" w:customStyle="1" w:styleId="E5D98D0C10F74680AAA66689B667F3A2">
    <w:name w:val="E5D98D0C10F74680AAA66689B667F3A2"/>
  </w:style>
  <w:style w:type="paragraph" w:customStyle="1" w:styleId="3447BE428F504EBC969768D00976BBDA">
    <w:name w:val="3447BE428F504EBC969768D00976BBDA"/>
  </w:style>
  <w:style w:type="paragraph" w:customStyle="1" w:styleId="1AEE345618AE47EB99F364FC0BC272F7">
    <w:name w:val="1AEE345618AE47EB99F364FC0BC272F7"/>
  </w:style>
  <w:style w:type="paragraph" w:customStyle="1" w:styleId="BD7FFB9D95F74E51A6D72D33D7CCC012">
    <w:name w:val="BD7FFB9D95F74E51A6D72D33D7CCC012"/>
  </w:style>
  <w:style w:type="paragraph" w:customStyle="1" w:styleId="C60C990D4EAC4101A40833A66239DEB5">
    <w:name w:val="C60C990D4EAC4101A40833A66239DEB5"/>
  </w:style>
  <w:style w:type="paragraph" w:customStyle="1" w:styleId="40D8473EBF37475DAC2C733F6E2B3C4A">
    <w:name w:val="40D8473EBF37475DAC2C733F6E2B3C4A"/>
  </w:style>
  <w:style w:type="paragraph" w:customStyle="1" w:styleId="1C076A7E564047F2BFC5B19548B7C830">
    <w:name w:val="1C076A7E564047F2BFC5B19548B7C830"/>
  </w:style>
  <w:style w:type="paragraph" w:customStyle="1" w:styleId="BED638D4490E4336B59ADF2ECB9E3502">
    <w:name w:val="BED638D4490E4336B59ADF2ECB9E3502"/>
    <w:rsid w:val="005C787C"/>
  </w:style>
  <w:style w:type="paragraph" w:customStyle="1" w:styleId="E1D42CCB46234D7F9CB0DC2E1AC4B2B1">
    <w:name w:val="E1D42CCB46234D7F9CB0DC2E1AC4B2B1"/>
    <w:rsid w:val="005C787C"/>
  </w:style>
  <w:style w:type="paragraph" w:customStyle="1" w:styleId="5AB744FEAC9E48898196D3BCB04A42B1">
    <w:name w:val="5AB744FEAC9E48898196D3BCB04A42B1"/>
    <w:rsid w:val="005C787C"/>
  </w:style>
  <w:style w:type="paragraph" w:customStyle="1" w:styleId="8454BF839C704B649B058DF690F5D95B">
    <w:name w:val="8454BF839C704B649B058DF690F5D95B"/>
    <w:rsid w:val="005C787C"/>
  </w:style>
  <w:style w:type="paragraph" w:customStyle="1" w:styleId="D6FBA55E93D14A9BAE3F2D863DFFB878">
    <w:name w:val="D6FBA55E93D14A9BAE3F2D863DFFB878"/>
    <w:rsid w:val="005C787C"/>
  </w:style>
  <w:style w:type="paragraph" w:customStyle="1" w:styleId="7C234E256F4540378E5EB3EC3E11F637">
    <w:name w:val="7C234E256F4540378E5EB3EC3E11F637"/>
    <w:rsid w:val="005C787C"/>
  </w:style>
  <w:style w:type="paragraph" w:customStyle="1" w:styleId="86C0177715E84F47B5C6303167AF6F5D">
    <w:name w:val="86C0177715E84F47B5C6303167AF6F5D"/>
    <w:rsid w:val="005C787C"/>
  </w:style>
  <w:style w:type="paragraph" w:customStyle="1" w:styleId="3F7FCC2663304258AD65B3B8983CF779">
    <w:name w:val="3F7FCC2663304258AD65B3B8983CF779"/>
    <w:rsid w:val="005C787C"/>
  </w:style>
  <w:style w:type="paragraph" w:customStyle="1" w:styleId="17DDFAAAD7B045A0BCF0748D4E5F97D1">
    <w:name w:val="17DDFAAAD7B045A0BCF0748D4E5F97D1"/>
    <w:rsid w:val="005C787C"/>
  </w:style>
  <w:style w:type="paragraph" w:customStyle="1" w:styleId="E1B1393384864E8E9DB60DEF8B94A9CC">
    <w:name w:val="E1B1393384864E8E9DB60DEF8B94A9CC"/>
    <w:rsid w:val="005C787C"/>
  </w:style>
  <w:style w:type="paragraph" w:customStyle="1" w:styleId="70B6F2EE7D891E45B8EC61B75723D028">
    <w:name w:val="70B6F2EE7D891E45B8EC61B75723D02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6FC2D22B06944439D93BD9F0A7A9C40">
    <w:name w:val="F6FC2D22B06944439D93BD9F0A7A9C40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5F08F7E082D2D499E3A2B3BFA7F0958">
    <w:name w:val="55F08F7E082D2D499E3A2B3BFA7F095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C7636C7C5524448B86547044716F4E6">
    <w:name w:val="FC7636C7C5524448B86547044716F4E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B02E1D21BED1104CA5976D4894B1431A">
    <w:name w:val="B02E1D21BED1104CA5976D4894B1431A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DAA8B88770047945AFE1EF38AC30BB46">
    <w:name w:val="DAA8B88770047945AFE1EF38AC30BB4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CFFD9D5BD3E9894EA045C5C0D6C14A1B">
    <w:name w:val="CFFD9D5BD3E9894EA045C5C0D6C14A1B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3C5123BD2F0244AB8F427F7CB058348">
    <w:name w:val="53C5123BD2F0244AB8F427F7CB05834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A9AC6714F4290A42B565D843FFEB4334">
    <w:name w:val="A9AC6714F4290A42B565D843FFEB4334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34517E3732590B46934E6C7F9EFA8506">
    <w:name w:val="34517E3732590B46934E6C7F9EFA850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88B3E6C62C188498F2B814C196405BB">
    <w:name w:val="588B3E6C62C188498F2B814C196405BB"/>
    <w:rsid w:val="00A40660"/>
    <w:pPr>
      <w:spacing w:after="0" w:line="240" w:lineRule="auto"/>
    </w:pPr>
    <w:rPr>
      <w:sz w:val="24"/>
      <w:szCs w:val="24"/>
      <w:lang w:eastAsia="ja-JP"/>
    </w:rPr>
  </w:style>
  <w:style w:type="paragraph" w:customStyle="1" w:styleId="69447825A8A8D34B82D13ABD46728F3B">
    <w:name w:val="69447825A8A8D34B82D13ABD46728F3B"/>
    <w:rsid w:val="006C598E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0B6DEBF2A3990D4AA09F10783D0E7683">
    <w:name w:val="0B6DEBF2A3990D4AA09F10783D0E768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2482B603A3FCED40AC3857E81A376517">
    <w:name w:val="2482B603A3FCED40AC3857E81A37651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2C743991B62034BA91714C0170C2A93">
    <w:name w:val="12C743991B62034BA91714C0170C2A9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F545EFD425D81940AF86159077B1EF80">
    <w:name w:val="F545EFD425D81940AF86159077B1EF80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784273D13D1AA4BA6986C1659C17F61">
    <w:name w:val="7784273D13D1AA4BA6986C1659C17F6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290D6EA875656449917532F5CD93097">
    <w:name w:val="9290D6EA875656449917532F5CD9309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67A45565F0C854EBF37D7F53615BFE8">
    <w:name w:val="167A45565F0C854EBF37D7F53615BFE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8B3D76E99915748A7A2FC5198D7DA63">
    <w:name w:val="98B3D76E99915748A7A2FC5198D7DA6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DF291C0688305D41ABAC309D4A6AAC21">
    <w:name w:val="DF291C0688305D41ABAC309D4A6AAC2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3BE6E871223CBC41AAE0AD8D1561CA88">
    <w:name w:val="3BE6E871223CBC41AAE0AD8D1561CA8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EABF0F712FD3943ABC0E71AE6951D38">
    <w:name w:val="9EABF0F712FD3943ABC0E71AE6951D3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4B2901E33B5B04AAE775BF0F16F56C2">
    <w:name w:val="74B2901E33B5B04AAE775BF0F16F56C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65C9F37BACDAF408CD0784BF6C62502">
    <w:name w:val="B65C9F37BACDAF408CD0784BF6C6250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EEA8C3298E0EC4CB3E42598FDEE6015">
    <w:name w:val="BEEA8C3298E0EC4CB3E42598FDEE6015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0B0FBD8A517474FAAEA25B1C291ED2A">
    <w:name w:val="70B0FBD8A517474FAAEA25B1C291ED2A"/>
    <w:rsid w:val="00BD3F34"/>
    <w:pPr>
      <w:spacing w:after="0" w:line="240" w:lineRule="auto"/>
    </w:pPr>
    <w:rPr>
      <w:sz w:val="24"/>
      <w:szCs w:val="24"/>
    </w:rPr>
  </w:style>
  <w:style w:type="paragraph" w:customStyle="1" w:styleId="C37410CDCE7ACA41837D019F936DF61D">
    <w:name w:val="C37410CDCE7ACA41837D019F936DF61D"/>
    <w:rsid w:val="00BD3F34"/>
    <w:pPr>
      <w:spacing w:after="0" w:line="240" w:lineRule="auto"/>
    </w:pPr>
    <w:rPr>
      <w:sz w:val="24"/>
      <w:szCs w:val="24"/>
    </w:rPr>
  </w:style>
  <w:style w:type="paragraph" w:customStyle="1" w:styleId="C82C152980E134408905FF58A0703E1B">
    <w:name w:val="C82C152980E134408905FF58A0703E1B"/>
    <w:rsid w:val="00BD3F34"/>
    <w:pPr>
      <w:spacing w:after="0" w:line="240" w:lineRule="auto"/>
    </w:pPr>
    <w:rPr>
      <w:sz w:val="24"/>
      <w:szCs w:val="24"/>
    </w:rPr>
  </w:style>
  <w:style w:type="paragraph" w:customStyle="1" w:styleId="5A33EE9006BB7444B10E9107442F6CF5">
    <w:name w:val="5A33EE9006BB7444B10E9107442F6CF5"/>
    <w:rsid w:val="00BD3F34"/>
    <w:pPr>
      <w:spacing w:after="0" w:line="240" w:lineRule="auto"/>
    </w:pPr>
    <w:rPr>
      <w:sz w:val="24"/>
      <w:szCs w:val="24"/>
    </w:rPr>
  </w:style>
  <w:style w:type="paragraph" w:customStyle="1" w:styleId="97839421EB93E048BD8E9A25B5E0C5AF">
    <w:name w:val="97839421EB93E048BD8E9A25B5E0C5AF"/>
    <w:rsid w:val="00BD3F34"/>
    <w:pPr>
      <w:spacing w:after="0" w:line="240" w:lineRule="auto"/>
    </w:pPr>
    <w:rPr>
      <w:sz w:val="24"/>
      <w:szCs w:val="24"/>
    </w:rPr>
  </w:style>
  <w:style w:type="paragraph" w:customStyle="1" w:styleId="4BB4790C11169B4EBF6E118707FE93EC">
    <w:name w:val="4BB4790C11169B4EBF6E118707FE93EC"/>
    <w:rsid w:val="00BD3F34"/>
    <w:pPr>
      <w:spacing w:after="0" w:line="240" w:lineRule="auto"/>
    </w:pPr>
    <w:rPr>
      <w:sz w:val="24"/>
      <w:szCs w:val="24"/>
    </w:rPr>
  </w:style>
  <w:style w:type="paragraph" w:customStyle="1" w:styleId="111107F47EE4234DA23C3F99D399BA63">
    <w:name w:val="111107F47EE4234DA23C3F99D399BA63"/>
    <w:rsid w:val="00BD3F34"/>
    <w:pPr>
      <w:spacing w:after="0" w:line="240" w:lineRule="auto"/>
    </w:pPr>
    <w:rPr>
      <w:sz w:val="24"/>
      <w:szCs w:val="24"/>
    </w:rPr>
  </w:style>
  <w:style w:type="paragraph" w:customStyle="1" w:styleId="A8870D7C95CCDF4F84E77F4E27C20445">
    <w:name w:val="A8870D7C95CCDF4F84E77F4E27C20445"/>
    <w:rsid w:val="00BD3F3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433A6-2547-EF42-9319-B8F6C7EF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C:\Users\EDMIX\AppData\Roaming\Microsoft\Templates\Functional resume (Minimalist design).dotx</Template>
  <TotalTime>1</TotalTime>
  <Pages>1</Pages>
  <Words>506</Words>
  <Characters>2890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Black:  (703) 946-4274, Genseb7@gmail.com  </dc:creator>
  <cp:keywords/>
  <cp:lastModifiedBy>Steven Black</cp:lastModifiedBy>
  <cp:revision>3</cp:revision>
  <cp:lastPrinted>2016-06-19T18:09:00Z</cp:lastPrinted>
  <dcterms:created xsi:type="dcterms:W3CDTF">2017-05-09T03:40:00Z</dcterms:created>
  <dcterms:modified xsi:type="dcterms:W3CDTF">2017-05-09T03:41:00Z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