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Theme="minorHAnsi" w:hAnsiTheme="minorHAnsi"/>
          <w:sz w:val="24"/>
        </w:rPr>
        <w:alias w:val="Your Name"/>
        <w:tag w:val=""/>
        <w:id w:val="-574512284"/>
        <w:placeholder>
          <w:docPart w:val="51E61A1880C847448549102B62F2FC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4A0B52E" w14:textId="1C4A56E9" w:rsidR="00613B0B" w:rsidRPr="00613B0B" w:rsidRDefault="00524A41" w:rsidP="00613B0B">
          <w:pPr>
            <w:pStyle w:val="Name"/>
            <w:pBdr>
              <w:bottom w:val="single" w:sz="4" w:space="0" w:color="418AB3" w:themeColor="accent1"/>
            </w:pBdr>
            <w:outlineLvl w:val="0"/>
            <w:rPr>
              <w:rFonts w:asciiTheme="minorHAnsi" w:hAnsiTheme="minorHAnsi"/>
              <w:sz w:val="24"/>
            </w:rPr>
          </w:pPr>
          <w:r w:rsidRPr="00524A41">
            <w:rPr>
              <w:rFonts w:asciiTheme="minorHAnsi" w:hAnsiTheme="minorHAnsi"/>
              <w:sz w:val="24"/>
            </w:rPr>
            <w:t xml:space="preserve">Steven Black | </w:t>
          </w:r>
          <w:r w:rsidRPr="00524A41">
            <w:rPr>
              <w:bCs/>
              <w:sz w:val="24"/>
              <w14:ligatures w14:val="standardContextual"/>
            </w:rPr>
            <w:t>DATA ANALYTICS &amp; VISUALIZATION PROGRAM MANAGER</w:t>
          </w:r>
          <w:r>
            <w:rPr>
              <w:bCs/>
              <w:sz w:val="24"/>
              <w14:ligatures w14:val="standardContextual"/>
            </w:rPr>
            <w:t xml:space="preserve"> </w:t>
          </w:r>
        </w:p>
      </w:sdtContent>
    </w:sdt>
    <w:tbl>
      <w:tblPr>
        <w:tblStyle w:val="ResumeTable"/>
        <w:tblpPr w:leftFromText="180" w:rightFromText="180" w:vertAnchor="text" w:tblpY="1"/>
        <w:tblW w:w="5046" w:type="pct"/>
        <w:tblLayout w:type="fixed"/>
        <w:tblLook w:val="04A0" w:firstRow="1" w:lastRow="0" w:firstColumn="1" w:lastColumn="0" w:noHBand="0" w:noVBand="1"/>
        <w:tblCaption w:val="Resume text"/>
        <w:tblDescription w:val="Resume"/>
      </w:tblPr>
      <w:tblGrid>
        <w:gridCol w:w="1924"/>
        <w:gridCol w:w="8975"/>
      </w:tblGrid>
      <w:tr w:rsidR="00FC4775" w14:paraId="250C30C9" w14:textId="77777777" w:rsidTr="00403B74">
        <w:trPr>
          <w:cantSplit/>
          <w:trHeight w:val="864"/>
        </w:trPr>
        <w:tc>
          <w:tcPr>
            <w:tcW w:w="10899" w:type="dxa"/>
            <w:gridSpan w:val="2"/>
          </w:tcPr>
          <w:p w14:paraId="605A4914" w14:textId="7D4B7E13" w:rsidR="00FC4775" w:rsidRDefault="004278E5" w:rsidP="00403B74">
            <w:pPr>
              <w:pStyle w:val="Heading2"/>
              <w:spacing w:after="0"/>
            </w:pPr>
            <w:r>
              <w:t xml:space="preserve"> </w:t>
            </w:r>
            <w:r w:rsidR="00FC4775">
              <w:t xml:space="preserve">objective: </w:t>
            </w:r>
          </w:p>
          <w:p w14:paraId="1B3D9866" w14:textId="37048472" w:rsidR="00FC4775" w:rsidRDefault="00FC4775" w:rsidP="00403B74">
            <w:pPr>
              <w:spacing w:after="0"/>
              <w:ind w:right="459" w:firstLine="360"/>
              <w:jc w:val="center"/>
            </w:pPr>
            <w:r>
              <w:t>My name is Steven Black, a self-driven father searching for a career that marries my love of problem-solving with that of learning.  Ultimately, I would like to expand my skills and share my enthusiasm with others.</w:t>
            </w:r>
          </w:p>
        </w:tc>
      </w:tr>
      <w:tr w:rsidR="00FC4775" w14:paraId="13C23840" w14:textId="77777777" w:rsidTr="00403B74">
        <w:trPr>
          <w:cantSplit/>
          <w:trHeight w:val="784"/>
        </w:trPr>
        <w:tc>
          <w:tcPr>
            <w:tcW w:w="10899" w:type="dxa"/>
            <w:gridSpan w:val="2"/>
          </w:tcPr>
          <w:p w14:paraId="53FD70EA" w14:textId="15B3D397" w:rsidR="00FC4775" w:rsidRDefault="004278E5" w:rsidP="00403B74">
            <w:pPr>
              <w:pStyle w:val="Heading2"/>
              <w:spacing w:after="0"/>
            </w:pPr>
            <w:r>
              <w:t xml:space="preserve"> </w:t>
            </w:r>
            <w:r w:rsidR="00FC4775">
              <w:t xml:space="preserve">contact: </w:t>
            </w:r>
          </w:p>
          <w:p w14:paraId="3CE1B2D3" w14:textId="77777777" w:rsidR="00FC4775" w:rsidRDefault="00FC4775" w:rsidP="00403B74">
            <w:pPr>
              <w:spacing w:after="0"/>
              <w:jc w:val="center"/>
            </w:pPr>
            <w:r>
              <w:t xml:space="preserve">Web: </w:t>
            </w:r>
            <w:hyperlink r:id="rId10" w:history="1">
              <w:r w:rsidRPr="008E42E3">
                <w:rPr>
                  <w:rStyle w:val="Hyperlink"/>
                  <w:color w:val="306785" w:themeColor="accent1" w:themeShade="BF"/>
                </w:rPr>
                <w:t>sblack4.rocks</w:t>
              </w:r>
            </w:hyperlink>
            <w:r>
              <w:t xml:space="preserve"> (also hosted on </w:t>
            </w:r>
            <w:hyperlink r:id="rId11" w:history="1">
              <w:r w:rsidRPr="008E42E3">
                <w:rPr>
                  <w:rStyle w:val="Hyperlink"/>
                  <w:color w:val="306785" w:themeColor="accent1" w:themeShade="BF"/>
                </w:rPr>
                <w:t>github.com</w:t>
              </w:r>
            </w:hyperlink>
            <w:r>
              <w:t xml:space="preserve">) </w:t>
            </w:r>
            <w:r>
              <w:sym w:font="Symbol" w:char="F0B7"/>
            </w:r>
            <w:r>
              <w:t xml:space="preserve"> Personal Email: </w:t>
            </w:r>
            <w:hyperlink r:id="rId12" w:history="1">
              <w:r w:rsidRPr="00AE3135">
                <w:rPr>
                  <w:rStyle w:val="Hyperlink"/>
                  <w:color w:val="306785" w:themeColor="accent1" w:themeShade="BF"/>
                </w:rPr>
                <w:t>genseb7@gmail.com</w:t>
              </w:r>
            </w:hyperlink>
            <w:r>
              <w:t xml:space="preserve"> </w:t>
            </w:r>
            <w:r>
              <w:sym w:font="Symbol" w:char="F0B7"/>
            </w:r>
          </w:p>
          <w:p w14:paraId="4808C6DF" w14:textId="3010AC8E" w:rsidR="00FC4775" w:rsidRDefault="00FC4775" w:rsidP="00403B74">
            <w:pPr>
              <w:spacing w:after="0"/>
              <w:jc w:val="center"/>
            </w:pPr>
            <w:r>
              <w:t xml:space="preserve">Cell: (703) 946-4274 </w:t>
            </w:r>
            <w:r>
              <w:sym w:font="Symbol" w:char="F0B7"/>
            </w:r>
            <w:r>
              <w:t xml:space="preserve"> LinkedIn:  </w:t>
            </w:r>
            <w:hyperlink r:id="rId13" w:history="1">
              <w:r w:rsidRPr="00AE3135">
                <w:rPr>
                  <w:rStyle w:val="Hyperlink"/>
                  <w:color w:val="306785" w:themeColor="accent1" w:themeShade="BF"/>
                </w:rPr>
                <w:t>linkedin.com/in/</w:t>
              </w:r>
              <w:proofErr w:type="spellStart"/>
              <w:r w:rsidRPr="00AE3135">
                <w:rPr>
                  <w:rStyle w:val="Hyperlink"/>
                  <w:color w:val="306785" w:themeColor="accent1" w:themeShade="BF"/>
                </w:rPr>
                <w:t>steven</w:t>
              </w:r>
              <w:proofErr w:type="spellEnd"/>
              <w:r w:rsidRPr="00AE3135">
                <w:rPr>
                  <w:rStyle w:val="Hyperlink"/>
                  <w:color w:val="306785" w:themeColor="accent1" w:themeShade="BF"/>
                </w:rPr>
                <w:t>-black</w:t>
              </w:r>
            </w:hyperlink>
          </w:p>
        </w:tc>
      </w:tr>
      <w:tr w:rsidR="00FC4775" w14:paraId="66309180" w14:textId="77777777" w:rsidTr="00403B74">
        <w:trPr>
          <w:cantSplit/>
          <w:trHeight w:val="20"/>
        </w:trPr>
        <w:tc>
          <w:tcPr>
            <w:tcW w:w="10899" w:type="dxa"/>
            <w:gridSpan w:val="2"/>
          </w:tcPr>
          <w:p w14:paraId="1936BA34" w14:textId="665369F7" w:rsidR="00FC4775" w:rsidRDefault="004278E5" w:rsidP="00403B74">
            <w:pPr>
              <w:pStyle w:val="Heading2"/>
              <w:spacing w:after="0"/>
            </w:pPr>
            <w:r>
              <w:t xml:space="preserve"> </w:t>
            </w:r>
            <w:r w:rsidR="00FC4775">
              <w:t>Skills</w:t>
            </w:r>
            <w:r w:rsidR="0040305A">
              <w:t>:</w:t>
            </w:r>
          </w:p>
          <w:p w14:paraId="5740A616" w14:textId="195C7257" w:rsidR="00FC4775" w:rsidRDefault="00FC4775" w:rsidP="00403B74">
            <w:pPr>
              <w:pStyle w:val="ResumeText"/>
              <w:ind w:left="360" w:right="459"/>
              <w:jc w:val="center"/>
            </w:pPr>
            <w:r>
              <w:t xml:space="preserve">Software Development </w:t>
            </w:r>
            <w:r>
              <w:sym w:font="Symbol" w:char="F0B7"/>
            </w:r>
            <w:r>
              <w:t xml:space="preserve"> C#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 Python </w:t>
            </w:r>
            <w:r>
              <w:sym w:font="Symbol" w:char="F0B7"/>
            </w:r>
            <w:r>
              <w:t xml:space="preserve"> Bash </w:t>
            </w:r>
            <w:r>
              <w:sym w:font="Symbol" w:char="F0B7"/>
            </w:r>
            <w:r>
              <w:t xml:space="preserve"> Design Patterns </w:t>
            </w:r>
            <w:r>
              <w:sym w:font="Symbol" w:char="F0B7"/>
            </w:r>
            <w:r>
              <w:t xml:space="preserve"> OOP &amp; FP </w:t>
            </w:r>
            <w:r>
              <w:sym w:font="Symbol" w:char="F0B7"/>
            </w:r>
            <w:r>
              <w:t xml:space="preserve"> Clean Code</w:t>
            </w:r>
            <w:r w:rsidR="00C20B9C">
              <w:t xml:space="preserve"> </w:t>
            </w:r>
            <w:r w:rsidR="00C20B9C">
              <w:sym w:font="Symbol" w:char="F0B7"/>
            </w:r>
            <w:r w:rsidR="00C20B9C">
              <w:t xml:space="preserve"> </w:t>
            </w:r>
            <w:proofErr w:type="spellStart"/>
            <w:r w:rsidR="00C20B9C">
              <w:t>Git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Visual Studio </w:t>
            </w:r>
            <w:r w:rsidRPr="00AE3135">
              <w:rPr>
                <w:b/>
              </w:rPr>
              <w:t>|</w:t>
            </w:r>
            <w:r>
              <w:t xml:space="preserve"> Data Science </w:t>
            </w:r>
            <w:r>
              <w:sym w:font="Symbol" w:char="F0B7"/>
            </w:r>
            <w:r>
              <w:t xml:space="preserve"> SQL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 </w:t>
            </w:r>
            <w:r>
              <w:sym w:font="Symbol" w:char="F0B7"/>
            </w:r>
            <w:r>
              <w:t xml:space="preserve"> Pandas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Scikit</w:t>
            </w:r>
            <w:proofErr w:type="spellEnd"/>
            <w:r>
              <w:t xml:space="preserve">-Learn </w:t>
            </w:r>
            <w:r>
              <w:sym w:font="Symbol" w:char="F0B7"/>
            </w:r>
            <w:r>
              <w:t xml:space="preserve"> Qlik </w:t>
            </w:r>
            <w:r>
              <w:sym w:font="Symbol" w:char="F0B7"/>
            </w:r>
            <w:r>
              <w:t xml:space="preserve"> Tableau </w:t>
            </w:r>
            <w:r>
              <w:sym w:font="Symbol" w:char="F0B7"/>
            </w:r>
            <w:r>
              <w:t xml:space="preserve"> D3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Splunk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Hypothesis Testing </w:t>
            </w:r>
            <w:r>
              <w:sym w:font="Symbol" w:char="F0B7"/>
            </w:r>
            <w:r>
              <w:t xml:space="preserve"> ETL </w:t>
            </w:r>
            <w:r>
              <w:sym w:font="Symbol" w:char="F0B7"/>
            </w:r>
            <w:r>
              <w:t xml:space="preserve"> Machine Learning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Jupyter</w:t>
            </w:r>
            <w:proofErr w:type="spellEnd"/>
            <w:r>
              <w:t xml:space="preserve"> Notebooks </w:t>
            </w:r>
            <w:r>
              <w:sym w:font="Symbol" w:char="F0B7"/>
            </w:r>
            <w:r>
              <w:t xml:space="preserve"> SSMS </w:t>
            </w:r>
            <w:r>
              <w:sym w:font="Symbol" w:char="F0B7"/>
            </w:r>
            <w:r>
              <w:t xml:space="preserve"> Azure ML </w:t>
            </w:r>
            <w:r>
              <w:sym w:font="Symbol" w:char="F0B7"/>
            </w:r>
            <w:r>
              <w:t xml:space="preserve"> Descriptive &amp; Predictive Statistics </w:t>
            </w:r>
            <w:r w:rsidRPr="00FC5138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t xml:space="preserve">Cloud </w:t>
            </w:r>
            <w:r>
              <w:sym w:font="Symbol" w:char="F0B7"/>
            </w:r>
            <w:r>
              <w:t xml:space="preserve"> GCP </w:t>
            </w:r>
            <w:r>
              <w:sym w:font="Symbol" w:char="F0B7"/>
            </w:r>
            <w:r>
              <w:t xml:space="preserve"> AWS </w:t>
            </w:r>
            <w:r>
              <w:sym w:font="Symbol" w:char="F0B7"/>
            </w:r>
            <w:r>
              <w:t xml:space="preserve"> Azure </w:t>
            </w:r>
            <w:r w:rsidRPr="004D2520">
              <w:rPr>
                <w:b/>
              </w:rPr>
              <w:t>|</w:t>
            </w:r>
            <w:r>
              <w:rPr>
                <w:b/>
              </w:rPr>
              <w:t xml:space="preserve"> </w:t>
            </w:r>
            <w:r>
              <w:t xml:space="preserve">Web </w:t>
            </w:r>
            <w:r>
              <w:sym w:font="Symbol" w:char="F0B7"/>
            </w:r>
            <w:r>
              <w:t xml:space="preserve"> Apache </w:t>
            </w:r>
            <w:r>
              <w:sym w:font="Symbol" w:char="F0B7"/>
            </w:r>
            <w:r>
              <w:t xml:space="preserve"> IIS </w:t>
            </w:r>
            <w:r>
              <w:sym w:font="Symbol" w:char="F0B7"/>
            </w:r>
            <w:r>
              <w:t xml:space="preserve"> Security </w:t>
            </w:r>
            <w:r>
              <w:sym w:font="Symbol" w:char="F0B7"/>
            </w:r>
            <w:r>
              <w:t xml:space="preserve"> ES 5-7 </w:t>
            </w:r>
            <w:r>
              <w:sym w:font="Symbol" w:char="F0B7"/>
            </w:r>
            <w:r>
              <w:t xml:space="preserve"> </w:t>
            </w:r>
            <w:proofErr w:type="spellStart"/>
            <w:r>
              <w:t>DevTools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 </w:t>
            </w:r>
            <w:proofErr w:type="spellStart"/>
            <w:r>
              <w:t>Webpack</w:t>
            </w:r>
            <w:proofErr w:type="spellEnd"/>
            <w:r>
              <w:t xml:space="preserve"> </w:t>
            </w:r>
            <w:r>
              <w:sym w:font="Symbol" w:char="F0B7"/>
            </w:r>
            <w:r>
              <w:t xml:space="preserve"> MVC </w:t>
            </w:r>
            <w:r>
              <w:sym w:font="Symbol" w:char="F0B7"/>
            </w:r>
            <w:r>
              <w:t xml:space="preserve"> npm </w:t>
            </w:r>
            <w:r>
              <w:sym w:font="Symbol" w:char="F0B7"/>
            </w:r>
            <w:r>
              <w:t xml:space="preserve"> React </w:t>
            </w:r>
            <w:r>
              <w:sym w:font="Symbol" w:char="F0B7"/>
            </w:r>
            <w:r>
              <w:t xml:space="preserve"> CSS </w:t>
            </w:r>
            <w:r>
              <w:sym w:font="Symbol" w:char="F0B7"/>
            </w:r>
            <w:r>
              <w:t xml:space="preserve"> Centos </w:t>
            </w:r>
            <w:r>
              <w:sym w:font="Symbol" w:char="F0B7"/>
            </w:r>
            <w:r>
              <w:t xml:space="preserve"> Windows Server</w:t>
            </w:r>
          </w:p>
        </w:tc>
      </w:tr>
      <w:tr w:rsidR="00221675" w14:paraId="7C1C2E4A" w14:textId="77777777" w:rsidTr="00403B74">
        <w:trPr>
          <w:cantSplit/>
          <w:trHeight w:val="20"/>
        </w:trPr>
        <w:tc>
          <w:tcPr>
            <w:tcW w:w="10899" w:type="dxa"/>
            <w:gridSpan w:val="2"/>
          </w:tcPr>
          <w:p w14:paraId="783DF63B" w14:textId="78BA8D9B" w:rsidR="00221675" w:rsidRDefault="00221675" w:rsidP="00403B74">
            <w:pPr>
              <w:pStyle w:val="Heading2"/>
              <w:spacing w:after="0"/>
              <w:jc w:val="center"/>
            </w:pPr>
            <w:r>
              <w:t>Experience</w:t>
            </w:r>
          </w:p>
        </w:tc>
      </w:tr>
      <w:tr w:rsidR="0040305A" w14:paraId="708CD767" w14:textId="77777777" w:rsidTr="00403B74">
        <w:trPr>
          <w:cantSplit/>
          <w:trHeight w:val="316"/>
        </w:trPr>
        <w:tc>
          <w:tcPr>
            <w:tcW w:w="1924" w:type="dxa"/>
          </w:tcPr>
          <w:p w14:paraId="37F45C78" w14:textId="77777777" w:rsidR="00FC4775" w:rsidRDefault="00FC4775" w:rsidP="00403B74">
            <w:pPr>
              <w:spacing w:after="0"/>
              <w:jc w:val="center"/>
            </w:pPr>
            <w:r>
              <w:t>Feb 2016 -</w:t>
            </w:r>
          </w:p>
          <w:p w14:paraId="00874FCA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p w14:paraId="23E28D54" w14:textId="77777777" w:rsidR="00FC4775" w:rsidRDefault="00FC4775" w:rsidP="00403B74">
            <w:pPr>
              <w:pStyle w:val="Heading2"/>
              <w:spacing w:before="20" w:after="20"/>
            </w:pPr>
            <w:r>
              <w:t xml:space="preserve">Data analytics &amp; </w:t>
            </w:r>
            <w:r w:rsidRPr="006D0162">
              <w:t>VISUALIZATION</w:t>
            </w:r>
            <w:r>
              <w:t xml:space="preserve"> program manager</w:t>
            </w:r>
          </w:p>
          <w:p w14:paraId="4554A310" w14:textId="77777777" w:rsidR="00FC4775" w:rsidRPr="000843AB" w:rsidRDefault="00FC4775" w:rsidP="00403B74">
            <w:pPr>
              <w:pStyle w:val="Heading2"/>
              <w:spacing w:before="20" w:after="20"/>
              <w:rPr>
                <w:b w:val="0"/>
              </w:rPr>
            </w:pPr>
            <w:r>
              <w:t xml:space="preserve">    </w:t>
            </w:r>
            <w:r w:rsidRPr="000843AB">
              <w:rPr>
                <w:b w:val="0"/>
              </w:rPr>
              <w:t>Carahsoft Technology Corp.</w:t>
            </w:r>
          </w:p>
          <w:p w14:paraId="78D7B6FB" w14:textId="77777777" w:rsidR="00551B30" w:rsidRDefault="00551B30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Work with sales teams to identify &amp; solve business problems</w:t>
            </w:r>
          </w:p>
          <w:p w14:paraId="76435B8A" w14:textId="77777777" w:rsidR="00551B30" w:rsidRDefault="00551B30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Deployed 32 Monitors across office displaying stats and general information</w:t>
            </w:r>
          </w:p>
          <w:p w14:paraId="616A7F41" w14:textId="77777777" w:rsidR="00551B30" w:rsidRDefault="00551B30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Architected and wrote web app to query, cache, and display </w:t>
            </w:r>
            <w:r w:rsidRPr="00D62C05">
              <w:rPr>
                <w:b/>
              </w:rPr>
              <w:t>BI</w:t>
            </w:r>
            <w:r>
              <w:t xml:space="preserve">.  </w:t>
            </w:r>
          </w:p>
          <w:p w14:paraId="1E295358" w14:textId="3D9A04FA" w:rsidR="00551B30" w:rsidRDefault="00551B30" w:rsidP="00403B74">
            <w:pPr>
              <w:pStyle w:val="ResumeText"/>
              <w:numPr>
                <w:ilvl w:val="1"/>
                <w:numId w:val="1"/>
              </w:numPr>
              <w:spacing w:before="20" w:after="20"/>
              <w:ind w:right="459"/>
            </w:pPr>
            <w:r>
              <w:t xml:space="preserve">Used </w:t>
            </w:r>
            <w:r w:rsidRPr="00551B30">
              <w:rPr>
                <w:b/>
              </w:rPr>
              <w:t xml:space="preserve">C# </w:t>
            </w:r>
            <w:r>
              <w:t xml:space="preserve">to write service that queries </w:t>
            </w:r>
            <w:r w:rsidRPr="00551B30">
              <w:rPr>
                <w:b/>
              </w:rPr>
              <w:t>SQL Server</w:t>
            </w:r>
            <w:r>
              <w:t xml:space="preserve"> and caches </w:t>
            </w:r>
            <w:proofErr w:type="spellStart"/>
            <w:r w:rsidRPr="00551B30">
              <w:rPr>
                <w:b/>
              </w:rPr>
              <w:t>Json</w:t>
            </w:r>
            <w:proofErr w:type="spellEnd"/>
            <w:r>
              <w:t xml:space="preserve"> files on server </w:t>
            </w:r>
          </w:p>
          <w:p w14:paraId="4B30AF8E" w14:textId="524582B5" w:rsidR="00551B30" w:rsidRDefault="00551B30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 w:rsidRPr="00D62C05">
              <w:rPr>
                <w:b/>
              </w:rPr>
              <w:t>IIS</w:t>
            </w:r>
            <w:r>
              <w:t xml:space="preserve"> to host website built with </w:t>
            </w:r>
            <w:r w:rsidRPr="00D62C05">
              <w:rPr>
                <w:b/>
              </w:rPr>
              <w:t>.Net</w:t>
            </w:r>
            <w:r>
              <w:t xml:space="preserve"> and </w:t>
            </w:r>
            <w:r w:rsidRPr="00D62C05">
              <w:rPr>
                <w:b/>
              </w:rPr>
              <w:t>Entity Framework</w:t>
            </w:r>
          </w:p>
          <w:p w14:paraId="7792550D" w14:textId="73497EE4" w:rsidR="007E41B9" w:rsidRPr="007E41B9" w:rsidRDefault="003A192D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proofErr w:type="spellStart"/>
            <w:r>
              <w:rPr>
                <w:b/>
              </w:rPr>
              <w:t>TypeScript</w:t>
            </w:r>
            <w:proofErr w:type="spellEnd"/>
            <w:r w:rsidRPr="003A192D">
              <w:t xml:space="preserve">, </w:t>
            </w:r>
            <w:r w:rsidR="00551B30" w:rsidRPr="00D62C05">
              <w:rPr>
                <w:b/>
              </w:rPr>
              <w:t>Npm</w:t>
            </w:r>
            <w:r w:rsidR="00551B30">
              <w:t xml:space="preserve">, </w:t>
            </w:r>
            <w:proofErr w:type="spellStart"/>
            <w:r w:rsidR="00551B30" w:rsidRPr="00D62C05">
              <w:rPr>
                <w:b/>
              </w:rPr>
              <w:t>Webpack</w:t>
            </w:r>
            <w:proofErr w:type="spellEnd"/>
            <w:r w:rsidR="00551B30">
              <w:t xml:space="preserve">, </w:t>
            </w:r>
            <w:r w:rsidR="00551B30" w:rsidRPr="00D62C05">
              <w:rPr>
                <w:b/>
              </w:rPr>
              <w:t>D3</w:t>
            </w:r>
            <w:r w:rsidR="00551B30">
              <w:t xml:space="preserve">, &amp; custom npm libraries for </w:t>
            </w:r>
            <w:r w:rsidR="00551B30" w:rsidRPr="00D62C05">
              <w:rPr>
                <w:b/>
              </w:rPr>
              <w:t>data visualizations</w:t>
            </w:r>
          </w:p>
          <w:p w14:paraId="5B006498" w14:textId="0FCD0CA3" w:rsidR="00FC4775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rPr>
                <w:b/>
              </w:rPr>
              <w:t xml:space="preserve">WPF </w:t>
            </w:r>
            <w:r w:rsidRPr="007E41B9">
              <w:t>GUI</w:t>
            </w:r>
            <w:r w:rsidR="00551B30">
              <w:t xml:space="preserve"> </w:t>
            </w:r>
            <w:r>
              <w:t>to control monitors &amp; deploy reports</w:t>
            </w:r>
          </w:p>
          <w:p w14:paraId="486A82AF" w14:textId="1027EE02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Utilizes </w:t>
            </w:r>
            <w:proofErr w:type="spellStart"/>
            <w:r>
              <w:rPr>
                <w:b/>
              </w:rPr>
              <w:t>Splunk</w:t>
            </w:r>
            <w:proofErr w:type="spellEnd"/>
            <w:r>
              <w:rPr>
                <w:b/>
              </w:rPr>
              <w:t xml:space="preserve"> Enterprise </w:t>
            </w:r>
            <w:r>
              <w:t>for logging</w:t>
            </w:r>
          </w:p>
          <w:p w14:paraId="2EAE4EBD" w14:textId="73B367DF" w:rsidR="003A192D" w:rsidRDefault="003A192D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Pioneered software testing at </w:t>
            </w:r>
            <w:proofErr w:type="spellStart"/>
            <w:r>
              <w:t>Carahsoft</w:t>
            </w:r>
            <w:proofErr w:type="spellEnd"/>
            <w:r>
              <w:t xml:space="preserve"> using Chai &amp; Mocha</w:t>
            </w:r>
          </w:p>
          <w:p w14:paraId="7860A504" w14:textId="50DD67AE" w:rsidR="00551B30" w:rsidRDefault="00D62C05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Architected </w:t>
            </w:r>
            <w:r w:rsidRPr="003A192D">
              <w:rPr>
                <w:b/>
              </w:rPr>
              <w:t>Email Service</w:t>
            </w:r>
            <w:r>
              <w:t xml:space="preserve"> to </w:t>
            </w:r>
            <w:r w:rsidR="007E41B9">
              <w:t>build and send BI to sales teams &amp; directors</w:t>
            </w:r>
          </w:p>
          <w:p w14:paraId="66E27706" w14:textId="2125169F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Multi-threaded C# app pulls templates stored data</w:t>
            </w:r>
          </w:p>
          <w:p w14:paraId="2ED62BD9" w14:textId="39565528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Pulls data from SQL Server and </w:t>
            </w:r>
            <w:r w:rsidRPr="007D7B28">
              <w:rPr>
                <w:b/>
              </w:rPr>
              <w:t>MySQL</w:t>
            </w:r>
            <w:r>
              <w:t xml:space="preserve"> databases</w:t>
            </w:r>
          </w:p>
          <w:p w14:paraId="6968352B" w14:textId="13EFB2D0" w:rsidR="007E41B9" w:rsidRDefault="007E41B9" w:rsidP="00403B74">
            <w:pPr>
              <w:pStyle w:val="ResumeText"/>
              <w:numPr>
                <w:ilvl w:val="0"/>
                <w:numId w:val="1"/>
              </w:numPr>
              <w:spacing w:before="20" w:after="20"/>
              <w:ind w:right="1179"/>
            </w:pPr>
            <w:r>
              <w:t xml:space="preserve">Deployed &amp; utilized multiple BI tools including </w:t>
            </w:r>
            <w:r w:rsidRPr="007D7B28">
              <w:rPr>
                <w:b/>
              </w:rPr>
              <w:t>Qlik</w:t>
            </w:r>
            <w:r>
              <w:t xml:space="preserve">, </w:t>
            </w:r>
            <w:r w:rsidRPr="007D7B28">
              <w:rPr>
                <w:b/>
              </w:rPr>
              <w:t>Tableau</w:t>
            </w:r>
            <w:r>
              <w:t xml:space="preserve">, &amp; </w:t>
            </w:r>
            <w:proofErr w:type="spellStart"/>
            <w:r w:rsidRPr="007D7B28">
              <w:rPr>
                <w:b/>
              </w:rPr>
              <w:t>ZoomData</w:t>
            </w:r>
            <w:proofErr w:type="spellEnd"/>
            <w:r>
              <w:t xml:space="preserve"> before ultimately building designing an in-house </w:t>
            </w:r>
            <w:r w:rsidR="00564721" w:rsidRPr="00564721">
              <w:rPr>
                <w:b/>
              </w:rPr>
              <w:t>BI dashboard</w:t>
            </w:r>
            <w:r w:rsidR="00564721">
              <w:t xml:space="preserve"> built on web app </w:t>
            </w:r>
            <w:r w:rsidR="003A192D">
              <w:t xml:space="preserve">wrapped in </w:t>
            </w:r>
            <w:r w:rsidR="003A192D" w:rsidRPr="003A192D">
              <w:rPr>
                <w:b/>
              </w:rPr>
              <w:t>React</w:t>
            </w:r>
          </w:p>
          <w:p w14:paraId="23147762" w14:textId="77777777" w:rsidR="007E41B9" w:rsidRDefault="007E41B9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Maintains &amp; develops proprietary </w:t>
            </w:r>
            <w:r w:rsidRPr="007D7B28">
              <w:rPr>
                <w:b/>
              </w:rPr>
              <w:t>CRM</w:t>
            </w:r>
          </w:p>
          <w:p w14:paraId="35E847C9" w14:textId="6638910A" w:rsidR="007E41B9" w:rsidRDefault="007E41B9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Responds to tickets from users</w:t>
            </w:r>
          </w:p>
          <w:p w14:paraId="3D2C22E3" w14:textId="7E24436C" w:rsidR="007E41B9" w:rsidRDefault="007D7B28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>Builds and customizes WPF dashboards written with in-house framework</w:t>
            </w:r>
          </w:p>
          <w:p w14:paraId="56E17037" w14:textId="6E4C8D4C" w:rsidR="007D7B28" w:rsidRDefault="007D7B28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Deployed web-based data visualizations within CRM using </w:t>
            </w:r>
            <w:r w:rsidRPr="007D7B28">
              <w:rPr>
                <w:b/>
              </w:rPr>
              <w:t>chromium</w:t>
            </w:r>
            <w:r>
              <w:t xml:space="preserve"> </w:t>
            </w:r>
          </w:p>
          <w:p w14:paraId="28F11B66" w14:textId="77777777" w:rsidR="00532DD9" w:rsidRPr="00925A82" w:rsidRDefault="009B1C81" w:rsidP="00403B74">
            <w:pPr>
              <w:pStyle w:val="ResumeText"/>
              <w:numPr>
                <w:ilvl w:val="0"/>
                <w:numId w:val="1"/>
              </w:numPr>
              <w:spacing w:before="20" w:after="20"/>
              <w:rPr>
                <w:b/>
              </w:rPr>
            </w:pPr>
            <w:r w:rsidRPr="00925A82">
              <w:rPr>
                <w:b/>
              </w:rPr>
              <w:t xml:space="preserve">Problem Solving Specialist </w:t>
            </w:r>
          </w:p>
          <w:p w14:paraId="5C28F2EE" w14:textId="08A14A75" w:rsidR="009B1C81" w:rsidRDefault="009B1C81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Solved </w:t>
            </w:r>
            <w:r w:rsidR="00640F57">
              <w:t>certificate error causing website to be unreachable from chrome</w:t>
            </w:r>
          </w:p>
          <w:p w14:paraId="2EB2112B" w14:textId="31CEF56D" w:rsidR="00640F57" w:rsidRDefault="00640F57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Resident </w:t>
            </w:r>
            <w:r w:rsidRPr="00925A82">
              <w:rPr>
                <w:b/>
              </w:rPr>
              <w:t>Excel</w:t>
            </w:r>
            <w:r w:rsidR="00925A82">
              <w:t xml:space="preserve"> expert; VBA functions &amp; database connections for president</w:t>
            </w:r>
          </w:p>
          <w:p w14:paraId="07713FA0" w14:textId="5D9622F0" w:rsidR="00925A82" w:rsidRDefault="00925A82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Introduced </w:t>
            </w:r>
            <w:proofErr w:type="spellStart"/>
            <w:r>
              <w:t>Carahsoft</w:t>
            </w:r>
            <w:proofErr w:type="spellEnd"/>
            <w:r>
              <w:t xml:space="preserve"> to npm &amp; </w:t>
            </w:r>
            <w:r w:rsidRPr="00925A82">
              <w:rPr>
                <w:b/>
              </w:rPr>
              <w:t>web frameworks</w:t>
            </w:r>
            <w:r>
              <w:t xml:space="preserve"> </w:t>
            </w:r>
          </w:p>
          <w:p w14:paraId="3BA55456" w14:textId="20848A94" w:rsidR="00925A82" w:rsidRPr="00925A82" w:rsidRDefault="00925A82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 w:rsidRPr="00925A82">
              <w:rPr>
                <w:b/>
              </w:rPr>
              <w:t>ETL</w:t>
            </w:r>
            <w:r>
              <w:t xml:space="preserve"> script writer using </w:t>
            </w:r>
            <w:r w:rsidRPr="00925A82">
              <w:rPr>
                <w:b/>
              </w:rPr>
              <w:t>Python</w:t>
            </w:r>
            <w:r>
              <w:t xml:space="preserve">, C#, and </w:t>
            </w:r>
            <w:r w:rsidRPr="00925A82">
              <w:rPr>
                <w:b/>
              </w:rPr>
              <w:t>Bash</w:t>
            </w:r>
          </w:p>
          <w:p w14:paraId="796E2FAD" w14:textId="3E229E0C" w:rsidR="00925A82" w:rsidRDefault="00925A82" w:rsidP="00403B74">
            <w:pPr>
              <w:pStyle w:val="ResumeText"/>
              <w:numPr>
                <w:ilvl w:val="1"/>
                <w:numId w:val="1"/>
              </w:numPr>
              <w:spacing w:before="20" w:after="20"/>
            </w:pPr>
            <w:r>
              <w:t xml:space="preserve">Resident </w:t>
            </w:r>
            <w:r w:rsidRPr="00925A82">
              <w:rPr>
                <w:b/>
              </w:rPr>
              <w:t>statistician</w:t>
            </w:r>
            <w:r w:rsidR="001736BE">
              <w:t xml:space="preserve"> &amp; SQL expert</w:t>
            </w:r>
          </w:p>
          <w:p w14:paraId="02757EC4" w14:textId="276D36F8" w:rsidR="00FC4775" w:rsidRDefault="00FC4775" w:rsidP="00403B74">
            <w:pPr>
              <w:pStyle w:val="Heading2"/>
              <w:spacing w:after="0"/>
              <w:jc w:val="center"/>
            </w:pPr>
          </w:p>
        </w:tc>
      </w:tr>
      <w:bookmarkEnd w:id="0"/>
      <w:tr w:rsidR="00FC4775" w14:paraId="520F9A60" w14:textId="77777777" w:rsidTr="00403B74">
        <w:trPr>
          <w:cantSplit/>
          <w:trHeight w:val="2726"/>
        </w:trPr>
        <w:tc>
          <w:tcPr>
            <w:tcW w:w="1924" w:type="dxa"/>
          </w:tcPr>
          <w:p w14:paraId="407F86A1" w14:textId="29FC7D4A" w:rsidR="00FC4775" w:rsidRDefault="00FC4775" w:rsidP="00403B74">
            <w:pPr>
              <w:jc w:val="center"/>
            </w:pPr>
            <w:r>
              <w:lastRenderedPageBreak/>
              <w:t>Apr 2014 – May 2015</w:t>
            </w:r>
          </w:p>
          <w:p w14:paraId="32697522" w14:textId="77777777" w:rsidR="00FC4775" w:rsidRDefault="00FC4775" w:rsidP="00403B74">
            <w:pPr>
              <w:spacing w:after="0"/>
              <w:jc w:val="center"/>
            </w:pPr>
          </w:p>
        </w:tc>
        <w:tc>
          <w:tcPr>
            <w:tcW w:w="878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821611648"/>
            </w:sdtPr>
            <w:sdtContent>
              <w:p w14:paraId="6B8661B4" w14:textId="66447944" w:rsidR="00FC4775" w:rsidRPr="00221675" w:rsidRDefault="00FC4775" w:rsidP="00403B74">
                <w:pPr>
                  <w:pStyle w:val="Heading2"/>
                  <w:spacing w:before="20" w:after="20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Researcher, molecular neuroscience</w:t>
                </w:r>
              </w:p>
              <w:p w14:paraId="1D5F2B95" w14:textId="77777777" w:rsidR="00FC4775" w:rsidRPr="000843AB" w:rsidRDefault="00FC4775" w:rsidP="00403B74">
                <w:pPr>
                  <w:pStyle w:val="Heading2"/>
                  <w:rPr>
                    <w:b w:val="0"/>
                  </w:rPr>
                </w:pPr>
                <w:r>
                  <w:rPr>
                    <w:b w:val="0"/>
                  </w:rPr>
                  <w:t xml:space="preserve">    </w:t>
                </w:r>
                <w:r w:rsidRPr="000843AB">
                  <w:rPr>
                    <w:b w:val="0"/>
                  </w:rPr>
                  <w:t xml:space="preserve">Krasnow Institute for Advanced Study Under Nadine Kabbani </w:t>
                </w:r>
              </w:p>
              <w:p w14:paraId="2049301A" w14:textId="1FFF5C4C" w:rsidR="001736BE" w:rsidRDefault="001736BE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>B</w:t>
                </w:r>
                <w:r w:rsidR="00FC4775" w:rsidRPr="00B15FA7">
                  <w:t>ench</w:t>
                </w:r>
                <w:r w:rsidR="00FC4775">
                  <w:t>-</w:t>
                </w:r>
                <w:r w:rsidR="00D5416A">
                  <w:t xml:space="preserve">work; </w:t>
                </w:r>
                <w:r w:rsidR="00FC4775" w:rsidRPr="00B15FA7">
                  <w:t xml:space="preserve">cell culture, proteomics, </w:t>
                </w:r>
                <w:r w:rsidR="00403B74">
                  <w:t>live cell calcium imaging, &amp;</w:t>
                </w:r>
                <w:r w:rsidR="00FC4775">
                  <w:t xml:space="preserve"> other molecular-</w:t>
                </w:r>
                <w:r w:rsidR="00FC4775" w:rsidRPr="00B15FA7">
                  <w:t xml:space="preserve">biology assays. </w:t>
                </w:r>
              </w:p>
              <w:p w14:paraId="3B87926F" w14:textId="22D0E415" w:rsidR="001736BE" w:rsidRDefault="001736BE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 xml:space="preserve">Hypothesis </w:t>
                </w:r>
                <w:r w:rsidR="00FC4775">
                  <w:t>testing</w:t>
                </w:r>
                <w:r w:rsidR="00D5416A">
                  <w:t>, data-analysis,</w:t>
                </w:r>
                <w:r w:rsidR="00FC4775" w:rsidRPr="00B15FA7">
                  <w:t xml:space="preserve"> and </w:t>
                </w:r>
                <w:r w:rsidR="00FC4775">
                  <w:t>data-visualization</w:t>
                </w:r>
                <w:r w:rsidR="00D5416A">
                  <w:t xml:space="preserve"> using</w:t>
                </w:r>
                <w:r w:rsidR="00FC4775" w:rsidRPr="00B15FA7">
                  <w:t xml:space="preserve"> </w:t>
                </w:r>
                <w:r w:rsidR="00FC4775" w:rsidRPr="00506FC7">
                  <w:rPr>
                    <w:b/>
                  </w:rPr>
                  <w:t>Excel</w:t>
                </w:r>
                <w:r w:rsidR="00FC4775">
                  <w:t xml:space="preserve">, </w:t>
                </w:r>
                <w:r w:rsidR="00FC4775" w:rsidRPr="00506FC7">
                  <w:rPr>
                    <w:b/>
                  </w:rPr>
                  <w:t>R</w:t>
                </w:r>
                <w:r w:rsidR="00FC4775">
                  <w:t>,</w:t>
                </w:r>
                <w:r w:rsidR="00FC4775" w:rsidRPr="00B15FA7">
                  <w:t xml:space="preserve"> and </w:t>
                </w:r>
                <w:r w:rsidR="00FC4775" w:rsidRPr="00506FC7">
                  <w:rPr>
                    <w:b/>
                  </w:rPr>
                  <w:t>SPSS</w:t>
                </w:r>
                <w:r w:rsidR="00FC4775" w:rsidRPr="00B15FA7">
                  <w:t xml:space="preserve">. </w:t>
                </w:r>
              </w:p>
              <w:p w14:paraId="42CAC502" w14:textId="02FC740B" w:rsidR="00D5416A" w:rsidRDefault="00D5416A" w:rsidP="00403B74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>Cleaned data sets large &amp; small</w:t>
                </w:r>
              </w:p>
              <w:p w14:paraId="631F5703" w14:textId="39CBD7D3" w:rsidR="00D5416A" w:rsidRDefault="00D5416A" w:rsidP="00403B74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>Pioneered parametric testing in the lab</w:t>
                </w:r>
              </w:p>
              <w:p w14:paraId="5C237CF0" w14:textId="73148B69" w:rsidR="00D5416A" w:rsidRDefault="00D5416A" w:rsidP="00403B74">
                <w:pPr>
                  <w:pStyle w:val="ResumeText"/>
                  <w:numPr>
                    <w:ilvl w:val="1"/>
                    <w:numId w:val="1"/>
                  </w:numPr>
                  <w:spacing w:before="20" w:after="20"/>
                  <w:ind w:right="549"/>
                </w:pPr>
                <w:r>
                  <w:t xml:space="preserve">Utilized </w:t>
                </w:r>
                <w:r w:rsidRPr="00981C2D">
                  <w:rPr>
                    <w:b/>
                  </w:rPr>
                  <w:t>advanced statistical techniques</w:t>
                </w:r>
                <w:r>
                  <w:t xml:space="preserve"> including t-test, ANOVA, </w:t>
                </w:r>
                <w:proofErr w:type="spellStart"/>
                <w:r>
                  <w:t>Kruskal</w:t>
                </w:r>
                <w:proofErr w:type="spellEnd"/>
                <w:r>
                  <w:t xml:space="preserve">-Wallis, </w:t>
                </w:r>
                <w:r w:rsidR="00981C2D">
                  <w:t>Linear &amp; Multiple Regression</w:t>
                </w:r>
                <w:r w:rsidR="00894FA8">
                  <w:t>, Shapiro</w:t>
                </w:r>
                <w:r w:rsidR="00894FA8" w:rsidRPr="00894FA8">
                  <w:t>-Wilk</w:t>
                </w:r>
                <w:r w:rsidR="00894FA8">
                  <w:t xml:space="preserve">, </w:t>
                </w:r>
                <w:r w:rsidR="00981C2D">
                  <w:t>&amp; PCA</w:t>
                </w:r>
              </w:p>
              <w:p w14:paraId="6717A9E6" w14:textId="0564DD3C" w:rsidR="00FC4775" w:rsidRPr="006D0162" w:rsidRDefault="00403B7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279"/>
                </w:pPr>
                <w:r>
                  <w:t xml:space="preserve">Presented poster at </w:t>
                </w:r>
                <w:r w:rsidR="00FC4775" w:rsidRPr="00B15FA7">
                  <w:t xml:space="preserve">Society for Neuroscience </w:t>
                </w:r>
                <w:r w:rsidR="00FC4775">
                  <w:t>“</w:t>
                </w:r>
                <w:r w:rsidR="00FC4775" w:rsidRPr="009E1E91">
                  <w:t>Cytoskeletal motility and structural growth in developing neural cells is driven by α7- nicotinic acetylcholine receptor association with G proteins</w:t>
                </w:r>
                <w:r w:rsidR="00FC4775">
                  <w:t xml:space="preserve">”. </w:t>
                </w:r>
              </w:p>
            </w:sdtContent>
          </w:sdt>
          <w:p w14:paraId="12BF5AEB" w14:textId="77777777" w:rsidR="00FC4775" w:rsidRDefault="00FC4775" w:rsidP="00403B74">
            <w:pPr>
              <w:pStyle w:val="ResumeText"/>
              <w:spacing w:before="20" w:after="20"/>
              <w:ind w:left="360" w:right="279"/>
            </w:pPr>
          </w:p>
        </w:tc>
      </w:tr>
      <w:tr w:rsidR="0040305A" w14:paraId="32D94C4F" w14:textId="77777777" w:rsidTr="00403B74">
        <w:trPr>
          <w:cantSplit/>
          <w:trHeight w:val="316"/>
        </w:trPr>
        <w:tc>
          <w:tcPr>
            <w:tcW w:w="1924" w:type="dxa"/>
          </w:tcPr>
          <w:p w14:paraId="3DFC71D9" w14:textId="77777777" w:rsidR="00FC4775" w:rsidRDefault="00FC4775" w:rsidP="00403B74">
            <w:pPr>
              <w:spacing w:after="0"/>
              <w:jc w:val="center"/>
            </w:pPr>
            <w:r w:rsidRPr="00FC4775">
              <w:t>Feb 2013 – Aug 2013</w:t>
            </w:r>
          </w:p>
          <w:p w14:paraId="522C65F5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p w14:paraId="10993BC4" w14:textId="77777777" w:rsidR="00FC4775" w:rsidRDefault="00FC4775" w:rsidP="00403B74">
            <w:pPr>
              <w:pStyle w:val="Heading2"/>
              <w:spacing w:before="20" w:after="20"/>
            </w:pPr>
            <w:r>
              <w:t xml:space="preserve">research assistant, econometrics </w:t>
            </w:r>
          </w:p>
          <w:p w14:paraId="61967936" w14:textId="77777777" w:rsidR="00FC4775" w:rsidRPr="00616FFC" w:rsidRDefault="00FC4775" w:rsidP="00403B74">
            <w:pPr>
              <w:pStyle w:val="Heading2"/>
              <w:rPr>
                <w:b w:val="0"/>
              </w:rPr>
            </w:pPr>
            <w:r w:rsidRPr="00616FFC">
              <w:rPr>
                <w:b w:val="0"/>
              </w:rPr>
              <w:t xml:space="preserve">    GMU Economics Department Under Drs. Dave Hebert and Thomas Stratman</w:t>
            </w:r>
          </w:p>
          <w:p w14:paraId="48EF301D" w14:textId="77777777" w:rsidR="00BC0524" w:rsidRDefault="00BC0524" w:rsidP="00403B74">
            <w:pPr>
              <w:pStyle w:val="Heading2"/>
              <w:numPr>
                <w:ilvl w:val="0"/>
                <w:numId w:val="1"/>
              </w:numPr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rawled internet for data on timberlands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in the northwest United States</w:t>
            </w:r>
          </w:p>
          <w:p w14:paraId="32FE4D5C" w14:textId="77777777" w:rsidR="00BC0524" w:rsidRDefault="00BC0524" w:rsidP="00403B74">
            <w:pPr>
              <w:pStyle w:val="Heading2"/>
              <w:numPr>
                <w:ilvl w:val="0"/>
                <w:numId w:val="1"/>
              </w:numPr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Curated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and parsed into .</w:t>
            </w:r>
            <w:proofErr w:type="spellStart"/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xlsx</w:t>
            </w:r>
            <w:proofErr w:type="spellEnd"/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format</w:t>
            </w:r>
            <w:r w:rsidR="00FC477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for further analysis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. </w:t>
            </w:r>
          </w:p>
          <w:p w14:paraId="405C5FF0" w14:textId="0605B264" w:rsidR="00FC4775" w:rsidRPr="00BC0524" w:rsidRDefault="00BC0524" w:rsidP="00403B74">
            <w:pPr>
              <w:pStyle w:val="Heading2"/>
              <w:numPr>
                <w:ilvl w:val="0"/>
                <w:numId w:val="1"/>
              </w:numPr>
              <w:spacing w:before="20" w:after="20" w:line="288" w:lineRule="auto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For research paper</w:t>
            </w:r>
            <w:r w:rsidR="00FC4775" w:rsidRPr="001E47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investigating the tragedy of the anti-commons.</w:t>
            </w:r>
          </w:p>
        </w:tc>
      </w:tr>
      <w:tr w:rsidR="00524A41" w14:paraId="2B6516A2" w14:textId="77777777" w:rsidTr="00403B74">
        <w:trPr>
          <w:cantSplit/>
          <w:trHeight w:val="818"/>
        </w:trPr>
        <w:tc>
          <w:tcPr>
            <w:tcW w:w="1924" w:type="dxa"/>
          </w:tcPr>
          <w:p w14:paraId="29A6FB99" w14:textId="1B159869" w:rsidR="00524A41" w:rsidRDefault="00524A41" w:rsidP="00403B74">
            <w:pPr>
              <w:spacing w:after="0"/>
              <w:jc w:val="center"/>
            </w:pPr>
            <w:r>
              <w:t>Aug 2012</w:t>
            </w:r>
            <w:r w:rsidRPr="00FC4775">
              <w:t xml:space="preserve"> – </w:t>
            </w:r>
            <w:r>
              <w:t>Dec</w:t>
            </w:r>
            <w:r w:rsidRPr="00FC4775">
              <w:t xml:space="preserve"> 2013</w:t>
            </w:r>
          </w:p>
          <w:p w14:paraId="05540D5C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47736989"/>
            </w:sdtPr>
            <w:sdtContent>
              <w:p w14:paraId="5DF27BD3" w14:textId="77777777" w:rsidR="00FC4775" w:rsidRDefault="00FC4775" w:rsidP="00403B74">
                <w:pPr>
                  <w:pStyle w:val="Heading2"/>
                  <w:spacing w:before="20" w:after="20"/>
                </w:pPr>
                <w:r>
                  <w:t xml:space="preserve">researcher, cognitive psychology </w:t>
                </w:r>
              </w:p>
              <w:p w14:paraId="3A853D26" w14:textId="77777777" w:rsidR="00FC4775" w:rsidRPr="00616FFC" w:rsidRDefault="00FC4775" w:rsidP="00403B74">
                <w:pPr>
                  <w:pStyle w:val="Heading2"/>
                  <w:rPr>
                    <w:b w:val="0"/>
                  </w:rPr>
                </w:pPr>
                <w:r>
                  <w:t xml:space="preserve">    </w:t>
                </w:r>
                <w:r>
                  <w:rPr>
                    <w:b w:val="0"/>
                  </w:rPr>
                  <w:t>Human Factors</w:t>
                </w:r>
                <w:r w:rsidRPr="00616FFC">
                  <w:rPr>
                    <w:b w:val="0"/>
                  </w:rPr>
                  <w:t xml:space="preserve"> &amp; Applied Cognition </w:t>
                </w:r>
                <w:r>
                  <w:rPr>
                    <w:b w:val="0"/>
                  </w:rPr>
                  <w:t>Labs</w:t>
                </w:r>
                <w:r w:rsidRPr="00616FFC">
                  <w:rPr>
                    <w:b w:val="0"/>
                  </w:rPr>
                  <w:t xml:space="preserve"> Under Drs. Matthew Peterson &amp; Eric Blumberg</w:t>
                </w:r>
              </w:p>
              <w:p w14:paraId="446ABF3C" w14:textId="77777777" w:rsidR="00BC0524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</w:pPr>
                <w:r>
                  <w:t>W</w:t>
                </w:r>
                <w:r w:rsidR="00FC4775" w:rsidRPr="003100D0">
                  <w:t xml:space="preserve">orked in the Eye-tracking lab but </w:t>
                </w:r>
                <w:r w:rsidR="00FC4775">
                  <w:t xml:space="preserve">was </w:t>
                </w:r>
                <w:r w:rsidR="00FC4775" w:rsidRPr="003100D0">
                  <w:t>also trained with EEG and TCDS</w:t>
                </w:r>
              </w:p>
              <w:p w14:paraId="53AD8FF3" w14:textId="77777777" w:rsidR="00BC0524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549"/>
                </w:pPr>
                <w:r>
                  <w:t>Ran</w:t>
                </w:r>
                <w:r w:rsidR="00FC4775" w:rsidRPr="003100D0">
                  <w:t xml:space="preserve"> human subjects through a series of tasks, recorded the data, and paid them as necessary. </w:t>
                </w:r>
              </w:p>
              <w:p w14:paraId="55514F89" w14:textId="15A3696C" w:rsidR="00FC4775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  <w:ind w:right="639"/>
                </w:pPr>
                <w:r>
                  <w:t>For</w:t>
                </w:r>
                <w:r w:rsidR="00FC4775">
                  <w:t xml:space="preserve"> studies</w:t>
                </w:r>
                <w:r w:rsidR="00FC4775" w:rsidRPr="003100D0">
                  <w:t xml:space="preserve"> </w:t>
                </w:r>
                <w:r>
                  <w:t>assessing</w:t>
                </w:r>
                <w:r w:rsidR="00FC4775">
                  <w:t xml:space="preserve"> spatial working memory inhibition via</w:t>
                </w:r>
                <w:r w:rsidR="00FC4775" w:rsidRPr="003100D0">
                  <w:t xml:space="preserve"> activation of the occipital lobe.</w:t>
                </w:r>
              </w:p>
            </w:sdtContent>
          </w:sdt>
        </w:tc>
      </w:tr>
      <w:tr w:rsidR="00524A41" w14:paraId="163A1269" w14:textId="77777777" w:rsidTr="00403B74">
        <w:trPr>
          <w:cantSplit/>
          <w:trHeight w:val="316"/>
        </w:trPr>
        <w:tc>
          <w:tcPr>
            <w:tcW w:w="1924" w:type="dxa"/>
          </w:tcPr>
          <w:p w14:paraId="22199135" w14:textId="77777777" w:rsidR="00524A41" w:rsidRDefault="00524A41" w:rsidP="00403B74">
            <w:pPr>
              <w:spacing w:after="0"/>
              <w:jc w:val="center"/>
            </w:pPr>
            <w:r w:rsidRPr="00FC4775">
              <w:t xml:space="preserve">Feb 2013 – </w:t>
            </w:r>
            <w:r>
              <w:t>May</w:t>
            </w:r>
            <w:r w:rsidRPr="00FC4775">
              <w:t xml:space="preserve"> 2013</w:t>
            </w:r>
          </w:p>
          <w:p w14:paraId="104F00F8" w14:textId="77777777" w:rsidR="00FC4775" w:rsidRDefault="00FC4775" w:rsidP="00403B74">
            <w:pPr>
              <w:pStyle w:val="Heading2"/>
              <w:spacing w:after="0"/>
              <w:jc w:val="center"/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6188830"/>
            </w:sdtPr>
            <w:sdtContent>
              <w:p w14:paraId="2C9C649F" w14:textId="77777777" w:rsidR="00FC4775" w:rsidRDefault="00FC4775" w:rsidP="00403B74">
                <w:pPr>
                  <w:pStyle w:val="Heading2"/>
                  <w:spacing w:before="20" w:after="20"/>
                </w:pPr>
                <w:r>
                  <w:t>Disney college program</w:t>
                </w:r>
              </w:p>
              <w:p w14:paraId="06CD0294" w14:textId="77777777" w:rsidR="00FC4775" w:rsidRPr="00616FFC" w:rsidRDefault="00FC4775" w:rsidP="00403B74">
                <w:pPr>
                  <w:pStyle w:val="Heading2"/>
                  <w:rPr>
                    <w:b w:val="0"/>
                  </w:rPr>
                </w:pPr>
                <w:r w:rsidRPr="00616FFC">
                  <w:rPr>
                    <w:b w:val="0"/>
                  </w:rPr>
                  <w:t xml:space="preserve">    Walt Disney World, Orlando Florida </w:t>
                </w:r>
              </w:p>
              <w:p w14:paraId="353E511E" w14:textId="77777777" w:rsidR="00BC0524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ind w:right="459"/>
                </w:pPr>
                <w:r>
                  <w:t>O</w:t>
                </w:r>
                <w:r w:rsidR="00FC4775" w:rsidRPr="00221675">
                  <w:t xml:space="preserve">perated the world’s most expensive rollercoaster, Expedition Everest, in Disney’s Animal Kingdom. </w:t>
                </w:r>
              </w:p>
              <w:p w14:paraId="602212DA" w14:textId="59C9563C" w:rsidR="00FC4775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40" w:line="288" w:lineRule="auto"/>
                </w:pPr>
                <w:r>
                  <w:t xml:space="preserve">Learned </w:t>
                </w:r>
                <w:r w:rsidR="00FC4775" w:rsidRPr="00221675">
                  <w:t xml:space="preserve">from the foremost experts in customer service and have a blast doing so.  </w:t>
                </w:r>
              </w:p>
            </w:sdtContent>
          </w:sdt>
        </w:tc>
      </w:tr>
      <w:tr w:rsidR="00221675" w14:paraId="61EFC551" w14:textId="77777777" w:rsidTr="00403B74">
        <w:trPr>
          <w:cantSplit/>
          <w:trHeight w:val="20"/>
        </w:trPr>
        <w:tc>
          <w:tcPr>
            <w:tcW w:w="10899" w:type="dxa"/>
            <w:gridSpan w:val="2"/>
          </w:tcPr>
          <w:p w14:paraId="53EDB96F" w14:textId="2E1AE678" w:rsidR="00221675" w:rsidRDefault="00221675" w:rsidP="00403B74">
            <w:pPr>
              <w:pStyle w:val="Heading2"/>
              <w:spacing w:after="0"/>
              <w:jc w:val="center"/>
            </w:pPr>
            <w:r>
              <w:t>Education</w:t>
            </w:r>
          </w:p>
        </w:tc>
      </w:tr>
      <w:tr w:rsidR="00BC0524" w14:paraId="30B98378" w14:textId="77777777" w:rsidTr="00955C33">
        <w:trPr>
          <w:cantSplit/>
          <w:trHeight w:val="26"/>
        </w:trPr>
        <w:tc>
          <w:tcPr>
            <w:tcW w:w="1924" w:type="dxa"/>
          </w:tcPr>
          <w:p w14:paraId="78C7441C" w14:textId="1C8F3EF6" w:rsidR="00BC0524" w:rsidRDefault="00BC0524" w:rsidP="00403B74">
            <w:pPr>
              <w:jc w:val="center"/>
            </w:pPr>
            <w:r>
              <w:t>Apr 2016 – Feb 2017</w:t>
            </w:r>
          </w:p>
          <w:p w14:paraId="7961B25D" w14:textId="77777777" w:rsidR="00BC0524" w:rsidRDefault="00BC0524" w:rsidP="00403B74">
            <w:pPr>
              <w:jc w:val="center"/>
            </w:pPr>
          </w:p>
        </w:tc>
        <w:tc>
          <w:tcPr>
            <w:tcW w:w="8975" w:type="dxa"/>
          </w:tcPr>
          <w:p w14:paraId="2545E34C" w14:textId="4F56410C" w:rsidR="00BC0524" w:rsidRPr="003769A9" w:rsidRDefault="00BC0524" w:rsidP="00403B74">
            <w:pPr>
              <w:pStyle w:val="Heading2"/>
              <w:spacing w:before="20" w:after="20"/>
            </w:pPr>
            <w:r>
              <w:t xml:space="preserve">Data Science </w:t>
            </w:r>
            <w:r>
              <w:t>Professional</w:t>
            </w:r>
            <w:r>
              <w:t xml:space="preserve"> certificate</w:t>
            </w:r>
          </w:p>
          <w:p w14:paraId="052D9402" w14:textId="01EEFDEE" w:rsidR="00BC0524" w:rsidRPr="00616FFC" w:rsidRDefault="00BC0524" w:rsidP="00403B74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    Microsoft</w:t>
            </w:r>
          </w:p>
          <w:p w14:paraId="4093C973" w14:textId="6399BC38" w:rsidR="00BC0524" w:rsidRDefault="00BC0524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>Studied the data science process from problem identification to data-app deployment</w:t>
            </w:r>
          </w:p>
          <w:p w14:paraId="44D01F3B" w14:textId="5FA77A88" w:rsidR="00BC0524" w:rsidRDefault="00BC0524" w:rsidP="00D41503">
            <w:pPr>
              <w:pStyle w:val="ResumeText"/>
              <w:numPr>
                <w:ilvl w:val="0"/>
                <w:numId w:val="1"/>
              </w:numPr>
              <w:spacing w:before="20" w:after="0"/>
              <w:ind w:right="279"/>
            </w:pPr>
            <w:r>
              <w:t xml:space="preserve">Used Python, </w:t>
            </w:r>
            <w:r w:rsidRPr="00BC0524">
              <w:rPr>
                <w:b/>
              </w:rPr>
              <w:t>Pandas</w:t>
            </w:r>
            <w:r>
              <w:t xml:space="preserve">, </w:t>
            </w:r>
            <w:proofErr w:type="spellStart"/>
            <w:r w:rsidRPr="00BC0524">
              <w:rPr>
                <w:b/>
              </w:rPr>
              <w:t>Scikit</w:t>
            </w:r>
            <w:proofErr w:type="spellEnd"/>
            <w:r w:rsidRPr="00BC0524">
              <w:rPr>
                <w:b/>
              </w:rPr>
              <w:t>-Learn</w:t>
            </w:r>
            <w:r>
              <w:t xml:space="preserve">, </w:t>
            </w:r>
            <w:r w:rsidRPr="00BC0524">
              <w:rPr>
                <w:b/>
              </w:rPr>
              <w:t>Azure ML</w:t>
            </w:r>
            <w:r>
              <w:t>, SQLite, SQL Server, Excel and a variety of data formats</w:t>
            </w:r>
          </w:p>
          <w:p w14:paraId="3404A1A2" w14:textId="77777777" w:rsidR="00BC0524" w:rsidRPr="00403B74" w:rsidRDefault="00BC0524" w:rsidP="00D41503">
            <w:pPr>
              <w:pStyle w:val="ResumeText"/>
              <w:spacing w:after="0"/>
              <w:ind w:left="360" w:right="279"/>
            </w:pPr>
          </w:p>
        </w:tc>
      </w:tr>
      <w:tr w:rsidR="0040305A" w14:paraId="067A6ABE" w14:textId="77777777" w:rsidTr="00403B74">
        <w:trPr>
          <w:cantSplit/>
          <w:trHeight w:val="264"/>
        </w:trPr>
        <w:tc>
          <w:tcPr>
            <w:tcW w:w="1924" w:type="dxa"/>
          </w:tcPr>
          <w:p w14:paraId="7C41A5E4" w14:textId="7F4AE356" w:rsidR="00524A41" w:rsidRDefault="00524A41" w:rsidP="00403B74">
            <w:pPr>
              <w:jc w:val="center"/>
            </w:pPr>
            <w:r>
              <w:t>Apr 2014 – May 2015</w:t>
            </w:r>
          </w:p>
          <w:p w14:paraId="5F651DCE" w14:textId="34F37E50" w:rsidR="00FC4775" w:rsidRPr="00524A41" w:rsidRDefault="00FC4775" w:rsidP="00403B74">
            <w:pPr>
              <w:pStyle w:val="Heading2"/>
              <w:spacing w:after="0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897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300579629"/>
            </w:sdtPr>
            <w:sdtContent>
              <w:p w14:paraId="15F6E83A" w14:textId="5621B48E" w:rsidR="00524A41" w:rsidRPr="00221675" w:rsidRDefault="00BC0524" w:rsidP="00403B74">
                <w:pPr>
                  <w:pStyle w:val="Heading2"/>
                  <w:spacing w:before="20" w:after="20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PHD (Uncompleted)</w:t>
                </w:r>
                <w:r w:rsidR="00524A41">
                  <w:t>, neuroscience</w:t>
                </w:r>
              </w:p>
              <w:p w14:paraId="3C37C220" w14:textId="224681BA" w:rsidR="00524A41" w:rsidRPr="000843AB" w:rsidRDefault="00524A41" w:rsidP="00403B74">
                <w:pPr>
                  <w:pStyle w:val="Heading2"/>
                  <w:rPr>
                    <w:b w:val="0"/>
                  </w:rPr>
                </w:pPr>
                <w:r>
                  <w:rPr>
                    <w:b w:val="0"/>
                  </w:rPr>
                  <w:t xml:space="preserve">    </w:t>
                </w:r>
                <w:r w:rsidR="00BC0524">
                  <w:rPr>
                    <w:b w:val="0"/>
                  </w:rPr>
                  <w:t>George Mason university</w:t>
                </w:r>
                <w:r w:rsidRPr="000843AB">
                  <w:rPr>
                    <w:b w:val="0"/>
                  </w:rPr>
                  <w:t xml:space="preserve"> </w:t>
                </w:r>
              </w:p>
              <w:p w14:paraId="21AF85FB" w14:textId="77777777" w:rsidR="00EF15C2" w:rsidRDefault="00BC0524" w:rsidP="00403B74">
                <w:pPr>
                  <w:pStyle w:val="ResumeText"/>
                  <w:numPr>
                    <w:ilvl w:val="0"/>
                    <w:numId w:val="1"/>
                  </w:numPr>
                  <w:spacing w:before="20" w:after="20"/>
                </w:pPr>
                <w:r>
                  <w:t>GPA 3.</w:t>
                </w:r>
                <w:r w:rsidR="00B7020E">
                  <w:t>8</w:t>
                </w:r>
                <w:r w:rsidR="00EF15C2">
                  <w:t>2</w:t>
                </w:r>
              </w:p>
              <w:p w14:paraId="11A51DF1" w14:textId="0D872A14" w:rsidR="00FC4775" w:rsidRDefault="00EF15C2" w:rsidP="00D41503">
                <w:pPr>
                  <w:pStyle w:val="ResumeText"/>
                  <w:numPr>
                    <w:ilvl w:val="0"/>
                    <w:numId w:val="1"/>
                  </w:numPr>
                  <w:spacing w:before="20" w:after="0" w:line="288" w:lineRule="auto"/>
                </w:pPr>
                <w:r>
                  <w:t>Coursework in Advanced Statistics, Ethics, &amp; Biotechnology</w:t>
                </w:r>
              </w:p>
            </w:sdtContent>
          </w:sdt>
        </w:tc>
      </w:tr>
      <w:tr w:rsidR="0040305A" w14:paraId="6D00BE09" w14:textId="77777777" w:rsidTr="00403B74">
        <w:trPr>
          <w:cantSplit/>
          <w:trHeight w:val="264"/>
        </w:trPr>
        <w:tc>
          <w:tcPr>
            <w:tcW w:w="1924" w:type="dxa"/>
          </w:tcPr>
          <w:p w14:paraId="00B7B6CC" w14:textId="3B0AA168" w:rsidR="00FC4775" w:rsidRDefault="00524A41" w:rsidP="00403B74">
            <w:r>
              <w:t xml:space="preserve">Aug </w:t>
            </w:r>
            <w:r w:rsidR="0040305A">
              <w:t>2009</w:t>
            </w:r>
            <w:r>
              <w:t xml:space="preserve"> – April </w:t>
            </w:r>
            <w:r w:rsidR="0040305A">
              <w:t>2014</w:t>
            </w:r>
          </w:p>
        </w:tc>
        <w:tc>
          <w:tcPr>
            <w:tcW w:w="8975" w:type="dxa"/>
          </w:tcPr>
          <w:p w14:paraId="12578038" w14:textId="44C95FE9" w:rsidR="00FC4775" w:rsidRPr="003769A9" w:rsidRDefault="00FC4775" w:rsidP="00403B74">
            <w:pPr>
              <w:pStyle w:val="Heading2"/>
              <w:spacing w:before="20" w:after="20"/>
            </w:pPr>
            <w:r>
              <w:t>B.S Economics, concentration in management</w:t>
            </w:r>
          </w:p>
          <w:p w14:paraId="41DEAE99" w14:textId="77777777" w:rsidR="00FC4775" w:rsidRPr="00616FFC" w:rsidRDefault="00FC4775" w:rsidP="00403B74">
            <w:pPr>
              <w:pStyle w:val="Heading2"/>
              <w:rPr>
                <w:b w:val="0"/>
              </w:rPr>
            </w:pPr>
            <w:r w:rsidRPr="00616FFC">
              <w:rPr>
                <w:b w:val="0"/>
              </w:rPr>
              <w:t xml:space="preserve">    George Mason University</w:t>
            </w:r>
          </w:p>
          <w:p w14:paraId="16DCFDA6" w14:textId="22FD9042" w:rsidR="00FC4775" w:rsidRDefault="00EF15C2" w:rsidP="00403B74">
            <w:pPr>
              <w:pStyle w:val="ResumeText"/>
              <w:numPr>
                <w:ilvl w:val="0"/>
                <w:numId w:val="1"/>
              </w:numPr>
              <w:spacing w:before="20" w:after="20"/>
            </w:pPr>
            <w:r>
              <w:t xml:space="preserve">GPA 3.35, </w:t>
            </w:r>
            <w:r w:rsidR="00A8310C">
              <w:t xml:space="preserve">GPA in Math &amp; Science: </w:t>
            </w:r>
            <w:r w:rsidR="00C6352C">
              <w:t>3.76</w:t>
            </w:r>
          </w:p>
          <w:p w14:paraId="04DEA8DC" w14:textId="76E0899D" w:rsidR="00FC4775" w:rsidRDefault="004278E5" w:rsidP="00403B74">
            <w:pPr>
              <w:pStyle w:val="ResumeText"/>
              <w:numPr>
                <w:ilvl w:val="0"/>
                <w:numId w:val="1"/>
              </w:numPr>
              <w:spacing w:before="20" w:after="20" w:line="288" w:lineRule="auto"/>
            </w:pPr>
            <w:r>
              <w:t xml:space="preserve">Coursework includes Game Theory, Econometrics, </w:t>
            </w:r>
            <w:proofErr w:type="spellStart"/>
            <w:r>
              <w:t>Calc</w:t>
            </w:r>
            <w:proofErr w:type="spellEnd"/>
            <w:r>
              <w:t xml:space="preserve"> II, Discrete </w:t>
            </w:r>
            <w:proofErr w:type="spellStart"/>
            <w:r>
              <w:t>Maths</w:t>
            </w:r>
            <w:proofErr w:type="spellEnd"/>
            <w:r>
              <w:t>, &amp; Statistics II</w:t>
            </w:r>
          </w:p>
        </w:tc>
      </w:tr>
    </w:tbl>
    <w:p w14:paraId="16917191" w14:textId="7F6B3D5C" w:rsidR="001602DC" w:rsidRDefault="001602DC"/>
    <w:sectPr w:rsidR="001602DC" w:rsidSect="00D41503">
      <w:pgSz w:w="12240" w:h="15840" w:code="1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6B3FD" w14:textId="77777777" w:rsidR="00E34C57" w:rsidRDefault="00E34C57">
      <w:pPr>
        <w:spacing w:after="0"/>
      </w:pPr>
      <w:r>
        <w:separator/>
      </w:r>
    </w:p>
  </w:endnote>
  <w:endnote w:type="continuationSeparator" w:id="0">
    <w:p w14:paraId="08BD8FBA" w14:textId="77777777" w:rsidR="00E34C57" w:rsidRDefault="00E34C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37C64" w14:textId="77777777" w:rsidR="00E34C57" w:rsidRDefault="00E34C57">
      <w:pPr>
        <w:spacing w:after="0"/>
      </w:pPr>
      <w:r>
        <w:separator/>
      </w:r>
    </w:p>
  </w:footnote>
  <w:footnote w:type="continuationSeparator" w:id="0">
    <w:p w14:paraId="261650F0" w14:textId="77777777" w:rsidR="00E34C57" w:rsidRDefault="00E34C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0D25"/>
    <w:multiLevelType w:val="hybridMultilevel"/>
    <w:tmpl w:val="6A26B5B8"/>
    <w:lvl w:ilvl="0" w:tplc="023AE2AC">
      <w:start w:val="2009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9E"/>
    <w:rsid w:val="00017D02"/>
    <w:rsid w:val="000203BB"/>
    <w:rsid w:val="000843AB"/>
    <w:rsid w:val="0009467E"/>
    <w:rsid w:val="000A69D8"/>
    <w:rsid w:val="000B6795"/>
    <w:rsid w:val="000C0403"/>
    <w:rsid w:val="000C23B3"/>
    <w:rsid w:val="000F7CAE"/>
    <w:rsid w:val="00103733"/>
    <w:rsid w:val="001078B5"/>
    <w:rsid w:val="00132A23"/>
    <w:rsid w:val="001349CA"/>
    <w:rsid w:val="001602DC"/>
    <w:rsid w:val="00170231"/>
    <w:rsid w:val="001736BE"/>
    <w:rsid w:val="0017405C"/>
    <w:rsid w:val="001965AB"/>
    <w:rsid w:val="001B1C2B"/>
    <w:rsid w:val="001C355E"/>
    <w:rsid w:val="001C61C8"/>
    <w:rsid w:val="001D19CA"/>
    <w:rsid w:val="001E47C1"/>
    <w:rsid w:val="0020432A"/>
    <w:rsid w:val="00221675"/>
    <w:rsid w:val="002220FA"/>
    <w:rsid w:val="00244B90"/>
    <w:rsid w:val="00255708"/>
    <w:rsid w:val="00261CE8"/>
    <w:rsid w:val="00270FF5"/>
    <w:rsid w:val="002D6447"/>
    <w:rsid w:val="003100D0"/>
    <w:rsid w:val="00320521"/>
    <w:rsid w:val="003212BB"/>
    <w:rsid w:val="00370C95"/>
    <w:rsid w:val="003769A9"/>
    <w:rsid w:val="00384457"/>
    <w:rsid w:val="0038779E"/>
    <w:rsid w:val="0039583C"/>
    <w:rsid w:val="003A192D"/>
    <w:rsid w:val="003B4010"/>
    <w:rsid w:val="0040305A"/>
    <w:rsid w:val="00403183"/>
    <w:rsid w:val="00403B74"/>
    <w:rsid w:val="0040452A"/>
    <w:rsid w:val="00404B54"/>
    <w:rsid w:val="0040618A"/>
    <w:rsid w:val="004278E5"/>
    <w:rsid w:val="00465E3E"/>
    <w:rsid w:val="0047226B"/>
    <w:rsid w:val="004A6A20"/>
    <w:rsid w:val="004B7123"/>
    <w:rsid w:val="004C68E7"/>
    <w:rsid w:val="004D2520"/>
    <w:rsid w:val="004F1E2F"/>
    <w:rsid w:val="004F31FE"/>
    <w:rsid w:val="00506FC7"/>
    <w:rsid w:val="00524A41"/>
    <w:rsid w:val="00525C09"/>
    <w:rsid w:val="00532DD9"/>
    <w:rsid w:val="00535987"/>
    <w:rsid w:val="00551B30"/>
    <w:rsid w:val="00564721"/>
    <w:rsid w:val="005C29E8"/>
    <w:rsid w:val="005C4A65"/>
    <w:rsid w:val="005E7726"/>
    <w:rsid w:val="005F039F"/>
    <w:rsid w:val="00607337"/>
    <w:rsid w:val="00613B0B"/>
    <w:rsid w:val="00616FFC"/>
    <w:rsid w:val="00626191"/>
    <w:rsid w:val="00636098"/>
    <w:rsid w:val="00640F57"/>
    <w:rsid w:val="00691512"/>
    <w:rsid w:val="006920A8"/>
    <w:rsid w:val="006D0162"/>
    <w:rsid w:val="0073303E"/>
    <w:rsid w:val="00787E7B"/>
    <w:rsid w:val="00795589"/>
    <w:rsid w:val="007A3D92"/>
    <w:rsid w:val="007B54A7"/>
    <w:rsid w:val="007D51BC"/>
    <w:rsid w:val="007D7B28"/>
    <w:rsid w:val="007E41B9"/>
    <w:rsid w:val="008008E9"/>
    <w:rsid w:val="00800EAF"/>
    <w:rsid w:val="00837C96"/>
    <w:rsid w:val="0084259F"/>
    <w:rsid w:val="00854B6F"/>
    <w:rsid w:val="0087746F"/>
    <w:rsid w:val="00894FA8"/>
    <w:rsid w:val="008B1514"/>
    <w:rsid w:val="008D3B70"/>
    <w:rsid w:val="008E42E3"/>
    <w:rsid w:val="008E7904"/>
    <w:rsid w:val="00911AA8"/>
    <w:rsid w:val="00925A82"/>
    <w:rsid w:val="00955C33"/>
    <w:rsid w:val="0096498C"/>
    <w:rsid w:val="00981C2D"/>
    <w:rsid w:val="00992269"/>
    <w:rsid w:val="009B1C81"/>
    <w:rsid w:val="009C5B3B"/>
    <w:rsid w:val="009D087A"/>
    <w:rsid w:val="009D0CBE"/>
    <w:rsid w:val="009D1D0D"/>
    <w:rsid w:val="009E1E91"/>
    <w:rsid w:val="00A55AEA"/>
    <w:rsid w:val="00A8310C"/>
    <w:rsid w:val="00AE3135"/>
    <w:rsid w:val="00B15FA7"/>
    <w:rsid w:val="00B7020E"/>
    <w:rsid w:val="00B929A2"/>
    <w:rsid w:val="00B972CE"/>
    <w:rsid w:val="00B97DAD"/>
    <w:rsid w:val="00BA662E"/>
    <w:rsid w:val="00BB50E5"/>
    <w:rsid w:val="00BC0524"/>
    <w:rsid w:val="00BC6173"/>
    <w:rsid w:val="00BF33B5"/>
    <w:rsid w:val="00BF5E1E"/>
    <w:rsid w:val="00C07249"/>
    <w:rsid w:val="00C20B9C"/>
    <w:rsid w:val="00C47E72"/>
    <w:rsid w:val="00C6352C"/>
    <w:rsid w:val="00C66013"/>
    <w:rsid w:val="00CF483B"/>
    <w:rsid w:val="00D36573"/>
    <w:rsid w:val="00D41503"/>
    <w:rsid w:val="00D5416A"/>
    <w:rsid w:val="00D574CD"/>
    <w:rsid w:val="00D62C05"/>
    <w:rsid w:val="00D94E18"/>
    <w:rsid w:val="00DA27F5"/>
    <w:rsid w:val="00E04FD9"/>
    <w:rsid w:val="00E34C57"/>
    <w:rsid w:val="00E6157E"/>
    <w:rsid w:val="00EE1583"/>
    <w:rsid w:val="00EF15C2"/>
    <w:rsid w:val="00EF7022"/>
    <w:rsid w:val="00F2689E"/>
    <w:rsid w:val="00F41BD9"/>
    <w:rsid w:val="00F42B2E"/>
    <w:rsid w:val="00F449EF"/>
    <w:rsid w:val="00F476CA"/>
    <w:rsid w:val="00FA1C41"/>
    <w:rsid w:val="00FC4775"/>
    <w:rsid w:val="00FC5138"/>
    <w:rsid w:val="00FD4893"/>
    <w:rsid w:val="00FD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3D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3769A9"/>
    <w:pPr>
      <w:spacing w:after="0"/>
      <w:ind w:left="720"/>
      <w:contextualSpacing/>
    </w:pPr>
    <w:rPr>
      <w:color w:val="auto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D19CA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708"/>
    <w:rPr>
      <w:color w:val="B2B2B2" w:themeColor="followedHyperlink"/>
      <w:u w:val="single"/>
    </w:rPr>
  </w:style>
  <w:style w:type="table" w:styleId="TableGridLight">
    <w:name w:val="Grid Table Light"/>
    <w:basedOn w:val="TableNormal"/>
    <w:uiPriority w:val="40"/>
    <w:rsid w:val="00132A23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FC477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black4.github.io/" TargetMode="External"/><Relationship Id="rId12" Type="http://schemas.openxmlformats.org/officeDocument/2006/relationships/hyperlink" Target="mailto:genseb7@gmail.com" TargetMode="External"/><Relationship Id="rId13" Type="http://schemas.openxmlformats.org/officeDocument/2006/relationships/hyperlink" Target="https://www.linkedin.com/in/steven-black-54a5396a/" TargetMode="Externa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sblack.rocks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DMIX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E61A1880C847448549102B62F2F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1E71-6D46-4CAF-BD9E-2807FADB0541}"/>
      </w:docPartPr>
      <w:docPartBody>
        <w:p w:rsidR="00E7646A" w:rsidRDefault="00003CD9">
          <w:pPr>
            <w:pStyle w:val="51E61A1880C847448549102B62F2FC8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7C"/>
    <w:rsid w:val="00003CD9"/>
    <w:rsid w:val="00151DC4"/>
    <w:rsid w:val="003E7EA0"/>
    <w:rsid w:val="005C787C"/>
    <w:rsid w:val="006C598E"/>
    <w:rsid w:val="007F6B80"/>
    <w:rsid w:val="008E4503"/>
    <w:rsid w:val="0097274B"/>
    <w:rsid w:val="00A40660"/>
    <w:rsid w:val="00B07448"/>
    <w:rsid w:val="00B47CA8"/>
    <w:rsid w:val="00BD3F34"/>
    <w:rsid w:val="00BF051E"/>
    <w:rsid w:val="00D55E35"/>
    <w:rsid w:val="00D71AED"/>
    <w:rsid w:val="00DD5D00"/>
    <w:rsid w:val="00E7646A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F19E1C0FC4C8E87FDAF9BE96793A7">
    <w:name w:val="92CF19E1C0FC4C8E87FDAF9BE96793A7"/>
  </w:style>
  <w:style w:type="paragraph" w:customStyle="1" w:styleId="DF412268C0AA45089E93E73C2DDEC53D">
    <w:name w:val="DF412268C0AA45089E93E73C2DDEC53D"/>
  </w:style>
  <w:style w:type="paragraph" w:customStyle="1" w:styleId="8277762C8F5E44899E59F488A4E9C942">
    <w:name w:val="8277762C8F5E44899E59F488A4E9C942"/>
  </w:style>
  <w:style w:type="paragraph" w:customStyle="1" w:styleId="99870D979EEA42EA823C344F9FC6E18A">
    <w:name w:val="99870D979EEA42EA823C344F9FC6E18A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AE802BA0FC6D4D4CB19333A815E5EAA2">
    <w:name w:val="AE802BA0FC6D4D4CB19333A815E5EAA2"/>
  </w:style>
  <w:style w:type="character" w:styleId="PlaceholderText">
    <w:name w:val="Placeholder Text"/>
    <w:basedOn w:val="DefaultParagraphFont"/>
    <w:uiPriority w:val="99"/>
    <w:semiHidden/>
    <w:rsid w:val="00D55E35"/>
    <w:rPr>
      <w:color w:val="808080"/>
    </w:rPr>
  </w:style>
  <w:style w:type="paragraph" w:customStyle="1" w:styleId="51E61A1880C847448549102B62F2FC87">
    <w:name w:val="51E61A1880C847448549102B62F2FC87"/>
  </w:style>
  <w:style w:type="paragraph" w:customStyle="1" w:styleId="3CD7CD6674D24CF2A80524E6A66115C9">
    <w:name w:val="3CD7CD6674D24CF2A80524E6A66115C9"/>
  </w:style>
  <w:style w:type="paragraph" w:customStyle="1" w:styleId="148E12DA59E846F6AED9AD4672915925">
    <w:name w:val="148E12DA59E846F6AED9AD4672915925"/>
  </w:style>
  <w:style w:type="paragraph" w:customStyle="1" w:styleId="290FFA107E8241329B4353117496FCE6">
    <w:name w:val="290FFA107E8241329B4353117496FCE6"/>
  </w:style>
  <w:style w:type="paragraph" w:customStyle="1" w:styleId="B5560021D476410A95A4BA2BFC25EED8">
    <w:name w:val="B5560021D476410A95A4BA2BFC25EED8"/>
  </w:style>
  <w:style w:type="paragraph" w:customStyle="1" w:styleId="A6C0065AB46D4916971289470E219CD3">
    <w:name w:val="A6C0065AB46D4916971289470E219CD3"/>
  </w:style>
  <w:style w:type="paragraph" w:customStyle="1" w:styleId="0806F86403D749EAABD7B3BDE6F43A74">
    <w:name w:val="0806F86403D749EAABD7B3BDE6F43A74"/>
  </w:style>
  <w:style w:type="paragraph" w:customStyle="1" w:styleId="E5D98D0C10F74680AAA66689B667F3A2">
    <w:name w:val="E5D98D0C10F74680AAA66689B667F3A2"/>
  </w:style>
  <w:style w:type="paragraph" w:customStyle="1" w:styleId="3447BE428F504EBC969768D00976BBDA">
    <w:name w:val="3447BE428F504EBC969768D00976BBDA"/>
  </w:style>
  <w:style w:type="paragraph" w:customStyle="1" w:styleId="1AEE345618AE47EB99F364FC0BC272F7">
    <w:name w:val="1AEE345618AE47EB99F364FC0BC272F7"/>
  </w:style>
  <w:style w:type="paragraph" w:customStyle="1" w:styleId="BD7FFB9D95F74E51A6D72D33D7CCC012">
    <w:name w:val="BD7FFB9D95F74E51A6D72D33D7CCC012"/>
  </w:style>
  <w:style w:type="paragraph" w:customStyle="1" w:styleId="C60C990D4EAC4101A40833A66239DEB5">
    <w:name w:val="C60C990D4EAC4101A40833A66239DEB5"/>
  </w:style>
  <w:style w:type="paragraph" w:customStyle="1" w:styleId="40D8473EBF37475DAC2C733F6E2B3C4A">
    <w:name w:val="40D8473EBF37475DAC2C733F6E2B3C4A"/>
  </w:style>
  <w:style w:type="paragraph" w:customStyle="1" w:styleId="1C076A7E564047F2BFC5B19548B7C830">
    <w:name w:val="1C076A7E564047F2BFC5B19548B7C830"/>
  </w:style>
  <w:style w:type="paragraph" w:customStyle="1" w:styleId="BED638D4490E4336B59ADF2ECB9E3502">
    <w:name w:val="BED638D4490E4336B59ADF2ECB9E3502"/>
    <w:rsid w:val="005C787C"/>
  </w:style>
  <w:style w:type="paragraph" w:customStyle="1" w:styleId="E1D42CCB46234D7F9CB0DC2E1AC4B2B1">
    <w:name w:val="E1D42CCB46234D7F9CB0DC2E1AC4B2B1"/>
    <w:rsid w:val="005C787C"/>
  </w:style>
  <w:style w:type="paragraph" w:customStyle="1" w:styleId="5AB744FEAC9E48898196D3BCB04A42B1">
    <w:name w:val="5AB744FEAC9E48898196D3BCB04A42B1"/>
    <w:rsid w:val="005C787C"/>
  </w:style>
  <w:style w:type="paragraph" w:customStyle="1" w:styleId="8454BF839C704B649B058DF690F5D95B">
    <w:name w:val="8454BF839C704B649B058DF690F5D95B"/>
    <w:rsid w:val="005C787C"/>
  </w:style>
  <w:style w:type="paragraph" w:customStyle="1" w:styleId="D6FBA55E93D14A9BAE3F2D863DFFB878">
    <w:name w:val="D6FBA55E93D14A9BAE3F2D863DFFB878"/>
    <w:rsid w:val="005C787C"/>
  </w:style>
  <w:style w:type="paragraph" w:customStyle="1" w:styleId="7C234E256F4540378E5EB3EC3E11F637">
    <w:name w:val="7C234E256F4540378E5EB3EC3E11F637"/>
    <w:rsid w:val="005C787C"/>
  </w:style>
  <w:style w:type="paragraph" w:customStyle="1" w:styleId="86C0177715E84F47B5C6303167AF6F5D">
    <w:name w:val="86C0177715E84F47B5C6303167AF6F5D"/>
    <w:rsid w:val="005C787C"/>
  </w:style>
  <w:style w:type="paragraph" w:customStyle="1" w:styleId="3F7FCC2663304258AD65B3B8983CF779">
    <w:name w:val="3F7FCC2663304258AD65B3B8983CF779"/>
    <w:rsid w:val="005C787C"/>
  </w:style>
  <w:style w:type="paragraph" w:customStyle="1" w:styleId="17DDFAAAD7B045A0BCF0748D4E5F97D1">
    <w:name w:val="17DDFAAAD7B045A0BCF0748D4E5F97D1"/>
    <w:rsid w:val="005C787C"/>
  </w:style>
  <w:style w:type="paragraph" w:customStyle="1" w:styleId="E1B1393384864E8E9DB60DEF8B94A9CC">
    <w:name w:val="E1B1393384864E8E9DB60DEF8B94A9CC"/>
    <w:rsid w:val="005C787C"/>
  </w:style>
  <w:style w:type="paragraph" w:customStyle="1" w:styleId="70B6F2EE7D891E45B8EC61B75723D028">
    <w:name w:val="70B6F2EE7D891E45B8EC61B75723D02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6FC2D22B06944439D93BD9F0A7A9C40">
    <w:name w:val="F6FC2D22B06944439D93BD9F0A7A9C40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5F08F7E082D2D499E3A2B3BFA7F0958">
    <w:name w:val="55F08F7E082D2D499E3A2B3BFA7F095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FC7636C7C5524448B86547044716F4E6">
    <w:name w:val="FC7636C7C5524448B86547044716F4E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B02E1D21BED1104CA5976D4894B1431A">
    <w:name w:val="B02E1D21BED1104CA5976D4894B1431A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DAA8B88770047945AFE1EF38AC30BB46">
    <w:name w:val="DAA8B88770047945AFE1EF38AC30BB4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CFFD9D5BD3E9894EA045C5C0D6C14A1B">
    <w:name w:val="CFFD9D5BD3E9894EA045C5C0D6C14A1B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3C5123BD2F0244AB8F427F7CB058348">
    <w:name w:val="53C5123BD2F0244AB8F427F7CB058348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A9AC6714F4290A42B565D843FFEB4334">
    <w:name w:val="A9AC6714F4290A42B565D843FFEB4334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34517E3732590B46934E6C7F9EFA8506">
    <w:name w:val="34517E3732590B46934E6C7F9EFA8506"/>
    <w:rsid w:val="00E7646A"/>
    <w:pPr>
      <w:spacing w:after="0" w:line="240" w:lineRule="auto"/>
    </w:pPr>
    <w:rPr>
      <w:sz w:val="24"/>
      <w:szCs w:val="24"/>
      <w:lang w:eastAsia="ja-JP"/>
    </w:rPr>
  </w:style>
  <w:style w:type="paragraph" w:customStyle="1" w:styleId="588B3E6C62C188498F2B814C196405BB">
    <w:name w:val="588B3E6C62C188498F2B814C196405BB"/>
    <w:rsid w:val="00A40660"/>
    <w:pPr>
      <w:spacing w:after="0" w:line="240" w:lineRule="auto"/>
    </w:pPr>
    <w:rPr>
      <w:sz w:val="24"/>
      <w:szCs w:val="24"/>
      <w:lang w:eastAsia="ja-JP"/>
    </w:rPr>
  </w:style>
  <w:style w:type="paragraph" w:customStyle="1" w:styleId="69447825A8A8D34B82D13ABD46728F3B">
    <w:name w:val="69447825A8A8D34B82D13ABD46728F3B"/>
    <w:rsid w:val="006C598E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0B6DEBF2A3990D4AA09F10783D0E7683">
    <w:name w:val="0B6DEBF2A3990D4AA09F10783D0E768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2482B603A3FCED40AC3857E81A376517">
    <w:name w:val="2482B603A3FCED40AC3857E81A37651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2C743991B62034BA91714C0170C2A93">
    <w:name w:val="12C743991B62034BA91714C0170C2A9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F545EFD425D81940AF86159077B1EF80">
    <w:name w:val="F545EFD425D81940AF86159077B1EF80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784273D13D1AA4BA6986C1659C17F61">
    <w:name w:val="7784273D13D1AA4BA6986C1659C17F6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290D6EA875656449917532F5CD93097">
    <w:name w:val="9290D6EA875656449917532F5CD93097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167A45565F0C854EBF37D7F53615BFE8">
    <w:name w:val="167A45565F0C854EBF37D7F53615BFE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8B3D76E99915748A7A2FC5198D7DA63">
    <w:name w:val="98B3D76E99915748A7A2FC5198D7DA63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DF291C0688305D41ABAC309D4A6AAC21">
    <w:name w:val="DF291C0688305D41ABAC309D4A6AAC21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3BE6E871223CBC41AAE0AD8D1561CA88">
    <w:name w:val="3BE6E871223CBC41AAE0AD8D1561CA8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9EABF0F712FD3943ABC0E71AE6951D38">
    <w:name w:val="9EABF0F712FD3943ABC0E71AE6951D38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4B2901E33B5B04AAE775BF0F16F56C2">
    <w:name w:val="74B2901E33B5B04AAE775BF0F16F56C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65C9F37BACDAF408CD0784BF6C62502">
    <w:name w:val="B65C9F37BACDAF408CD0784BF6C62502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BEEA8C3298E0EC4CB3E42598FDEE6015">
    <w:name w:val="BEEA8C3298E0EC4CB3E42598FDEE6015"/>
    <w:rsid w:val="00D71AED"/>
    <w:pPr>
      <w:spacing w:after="0" w:line="240" w:lineRule="auto"/>
    </w:pPr>
    <w:rPr>
      <w:rFonts w:eastAsiaTheme="majorEastAsia"/>
      <w:sz w:val="24"/>
      <w:szCs w:val="24"/>
      <w:lang w:eastAsia="ja-JP"/>
    </w:rPr>
  </w:style>
  <w:style w:type="paragraph" w:customStyle="1" w:styleId="70B0FBD8A517474FAAEA25B1C291ED2A">
    <w:name w:val="70B0FBD8A517474FAAEA25B1C291ED2A"/>
    <w:rsid w:val="00BD3F34"/>
    <w:pPr>
      <w:spacing w:after="0" w:line="240" w:lineRule="auto"/>
    </w:pPr>
    <w:rPr>
      <w:sz w:val="24"/>
      <w:szCs w:val="24"/>
    </w:rPr>
  </w:style>
  <w:style w:type="paragraph" w:customStyle="1" w:styleId="C37410CDCE7ACA41837D019F936DF61D">
    <w:name w:val="C37410CDCE7ACA41837D019F936DF61D"/>
    <w:rsid w:val="00BD3F34"/>
    <w:pPr>
      <w:spacing w:after="0" w:line="240" w:lineRule="auto"/>
    </w:pPr>
    <w:rPr>
      <w:sz w:val="24"/>
      <w:szCs w:val="24"/>
    </w:rPr>
  </w:style>
  <w:style w:type="paragraph" w:customStyle="1" w:styleId="C82C152980E134408905FF58A0703E1B">
    <w:name w:val="C82C152980E134408905FF58A0703E1B"/>
    <w:rsid w:val="00BD3F34"/>
    <w:pPr>
      <w:spacing w:after="0" w:line="240" w:lineRule="auto"/>
    </w:pPr>
    <w:rPr>
      <w:sz w:val="24"/>
      <w:szCs w:val="24"/>
    </w:rPr>
  </w:style>
  <w:style w:type="paragraph" w:customStyle="1" w:styleId="5A33EE9006BB7444B10E9107442F6CF5">
    <w:name w:val="5A33EE9006BB7444B10E9107442F6CF5"/>
    <w:rsid w:val="00BD3F34"/>
    <w:pPr>
      <w:spacing w:after="0" w:line="240" w:lineRule="auto"/>
    </w:pPr>
    <w:rPr>
      <w:sz w:val="24"/>
      <w:szCs w:val="24"/>
    </w:rPr>
  </w:style>
  <w:style w:type="paragraph" w:customStyle="1" w:styleId="97839421EB93E048BD8E9A25B5E0C5AF">
    <w:name w:val="97839421EB93E048BD8E9A25B5E0C5AF"/>
    <w:rsid w:val="00BD3F34"/>
    <w:pPr>
      <w:spacing w:after="0" w:line="240" w:lineRule="auto"/>
    </w:pPr>
    <w:rPr>
      <w:sz w:val="24"/>
      <w:szCs w:val="24"/>
    </w:rPr>
  </w:style>
  <w:style w:type="paragraph" w:customStyle="1" w:styleId="4BB4790C11169B4EBF6E118707FE93EC">
    <w:name w:val="4BB4790C11169B4EBF6E118707FE93EC"/>
    <w:rsid w:val="00BD3F34"/>
    <w:pPr>
      <w:spacing w:after="0" w:line="240" w:lineRule="auto"/>
    </w:pPr>
    <w:rPr>
      <w:sz w:val="24"/>
      <w:szCs w:val="24"/>
    </w:rPr>
  </w:style>
  <w:style w:type="paragraph" w:customStyle="1" w:styleId="111107F47EE4234DA23C3F99D399BA63">
    <w:name w:val="111107F47EE4234DA23C3F99D399BA63"/>
    <w:rsid w:val="00BD3F34"/>
    <w:pPr>
      <w:spacing w:after="0" w:line="240" w:lineRule="auto"/>
    </w:pPr>
    <w:rPr>
      <w:sz w:val="24"/>
      <w:szCs w:val="24"/>
    </w:rPr>
  </w:style>
  <w:style w:type="paragraph" w:customStyle="1" w:styleId="A8870D7C95CCDF4F84E77F4E27C20445">
    <w:name w:val="A8870D7C95CCDF4F84E77F4E27C20445"/>
    <w:rsid w:val="00BD3F34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BBB2DF-4B0E-144D-A58C-31C4FD71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C:\Users\EDMIX\AppData\Roaming\Microsoft\Templates\Functional resume (Minimalist design).dotx</Template>
  <TotalTime>122</TotalTime>
  <Pages>2</Pages>
  <Words>745</Words>
  <Characters>4251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Black | DATA ANALYTICS &amp; VISUALIZATION PROGRAM MANAGER </dc:creator>
  <cp:keywords/>
  <cp:lastModifiedBy>Steven Black</cp:lastModifiedBy>
  <cp:revision>5</cp:revision>
  <cp:lastPrinted>2016-06-19T18:09:00Z</cp:lastPrinted>
  <dcterms:created xsi:type="dcterms:W3CDTF">2017-05-11T00:09:00Z</dcterms:created>
  <dcterms:modified xsi:type="dcterms:W3CDTF">2017-05-11T02:23:00Z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